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5D13" w:rsidRDefault="001F33AA" w:rsidP="00D25D13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A6E03B" wp14:editId="05F52369">
                <wp:simplePos x="0" y="0"/>
                <wp:positionH relativeFrom="column">
                  <wp:posOffset>930275</wp:posOffset>
                </wp:positionH>
                <wp:positionV relativeFrom="paragraph">
                  <wp:posOffset>37465</wp:posOffset>
                </wp:positionV>
                <wp:extent cx="4174490" cy="1109980"/>
                <wp:effectExtent l="0" t="0" r="1270" b="0"/>
                <wp:wrapSquare wrapText="bothSides"/>
                <wp:docPr id="1001" name="Casetă text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4490" cy="110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5D13" w:rsidRPr="00E5407C" w:rsidRDefault="00D25D13" w:rsidP="00D25D13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D25D13" w:rsidRDefault="00D25D13" w:rsidP="00D25D13">
                            <w:pPr>
                              <w:pBdr>
                                <w:left w:val="single" w:sz="18" w:space="4" w:color="FF0000"/>
                                <w:right w:val="single" w:sz="18" w:space="4" w:color="FF0000"/>
                              </w:pBdr>
                              <w:jc w:val="center"/>
                              <w:rPr>
                                <w:rFonts w:ascii="Cambria" w:hAnsi="Cambria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25D13" w:rsidRDefault="00D25D13" w:rsidP="00D25D13">
                            <w:pPr>
                              <w:pBdr>
                                <w:left w:val="single" w:sz="18" w:space="4" w:color="FF0000"/>
                                <w:right w:val="single" w:sz="18" w:space="4" w:color="FF0000"/>
                              </w:pBdr>
                              <w:jc w:val="center"/>
                              <w:rPr>
                                <w:rFonts w:ascii="Cambria" w:hAnsi="Cambria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25D13" w:rsidRDefault="00D25D13" w:rsidP="00D25D13">
                            <w:pPr>
                              <w:pBdr>
                                <w:left w:val="single" w:sz="18" w:space="4" w:color="FF0000"/>
                                <w:right w:val="single" w:sz="18" w:space="4" w:color="FF0000"/>
                              </w:pBdr>
                              <w:jc w:val="center"/>
                              <w:rPr>
                                <w:rFonts w:ascii="Cambria" w:hAnsi="Cambria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>DIRECȚIA ARHITECTURĂ ȘI URBANISM</w:t>
                            </w:r>
                          </w:p>
                          <w:p w:rsidR="00D25D13" w:rsidRDefault="00D25D13" w:rsidP="00D25D13">
                            <w:pPr>
                              <w:pBdr>
                                <w:left w:val="single" w:sz="18" w:space="4" w:color="FF0000"/>
                                <w:right w:val="single" w:sz="18" w:space="4" w:color="FF0000"/>
                              </w:pBdr>
                              <w:jc w:val="center"/>
                              <w:rPr>
                                <w:rFonts w:ascii="Cambria" w:hAnsi="Cambria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  <w:sz w:val="26"/>
                                <w:szCs w:val="26"/>
                              </w:rPr>
                              <w:t>SERVICIUL G.I.S.-CADASTRU</w:t>
                            </w:r>
                          </w:p>
                          <w:p w:rsidR="00D25D13" w:rsidRPr="00E5407C" w:rsidRDefault="00D25D13" w:rsidP="00D25D13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6E03B" id="_x0000_t202" coordsize="21600,21600" o:spt="202" path="m,l,21600r21600,l21600,xe">
                <v:stroke joinstyle="miter"/>
                <v:path gradientshapeok="t" o:connecttype="rect"/>
              </v:shapetype>
              <v:shape id="Casetă text 211" o:spid="_x0000_s1026" type="#_x0000_t202" style="position:absolute;margin-left:73.25pt;margin-top:2.95pt;width:328.7pt;height:87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" filled="f" stroked="f" strokeweight=".5pt">
                <v:textbox>
                  <w:txbxContent>
                    <w:p w:rsidR="00D25D13" w:rsidRPr="00E5407C" w:rsidRDefault="00D25D13" w:rsidP="00D25D13">
                      <w:pPr>
                        <w:rPr>
                          <w:rFonts w:ascii="Cambria" w:hAnsi="Cambria"/>
                        </w:rPr>
                      </w:pPr>
                    </w:p>
                    <w:p w:rsidR="00D25D13" w:rsidRDefault="00D25D13" w:rsidP="00D25D13">
                      <w:pPr>
                        <w:pBdr>
                          <w:left w:val="single" w:sz="18" w:space="4" w:color="FF0000"/>
                          <w:right w:val="single" w:sz="18" w:space="4" w:color="FF0000"/>
                        </w:pBdr>
                        <w:jc w:val="center"/>
                        <w:rPr>
                          <w:rFonts w:ascii="Cambria" w:hAnsi="Cambria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D25D13" w:rsidRDefault="00D25D13" w:rsidP="00D25D13">
                      <w:pPr>
                        <w:pBdr>
                          <w:left w:val="single" w:sz="18" w:space="4" w:color="FF0000"/>
                          <w:right w:val="single" w:sz="18" w:space="4" w:color="FF0000"/>
                        </w:pBdr>
                        <w:jc w:val="center"/>
                        <w:rPr>
                          <w:rFonts w:ascii="Cambria" w:hAnsi="Cambria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D25D13" w:rsidRDefault="00D25D13" w:rsidP="00D25D13">
                      <w:pPr>
                        <w:pBdr>
                          <w:left w:val="single" w:sz="18" w:space="4" w:color="FF0000"/>
                          <w:right w:val="single" w:sz="18" w:space="4" w:color="FF0000"/>
                        </w:pBdr>
                        <w:jc w:val="center"/>
                        <w:rPr>
                          <w:rFonts w:ascii="Cambria" w:hAnsi="Cambria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  <w:sz w:val="28"/>
                          <w:szCs w:val="28"/>
                        </w:rPr>
                        <w:t>DIRECȚIA ARHITECTURĂ ȘI URBANISM</w:t>
                      </w:r>
                    </w:p>
                    <w:p w:rsidR="00D25D13" w:rsidRDefault="00D25D13" w:rsidP="00D25D13">
                      <w:pPr>
                        <w:pBdr>
                          <w:left w:val="single" w:sz="18" w:space="4" w:color="FF0000"/>
                          <w:right w:val="single" w:sz="18" w:space="4" w:color="FF0000"/>
                        </w:pBdr>
                        <w:jc w:val="center"/>
                        <w:rPr>
                          <w:rFonts w:ascii="Cambria" w:hAnsi="Cambria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  <w:sz w:val="26"/>
                          <w:szCs w:val="26"/>
                        </w:rPr>
                        <w:t>SERVICIUL G.I.S.-CADASTRU</w:t>
                      </w:r>
                    </w:p>
                    <w:p w:rsidR="00D25D13" w:rsidRPr="00E5407C" w:rsidRDefault="00D25D13" w:rsidP="00D25D13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1" layoutInCell="0" allowOverlap="1" wp14:anchorId="285C1CE2" wp14:editId="70CCC43E">
            <wp:simplePos x="0" y="0"/>
            <wp:positionH relativeFrom="page">
              <wp:posOffset>6176010</wp:posOffset>
            </wp:positionH>
            <wp:positionV relativeFrom="page">
              <wp:posOffset>346710</wp:posOffset>
            </wp:positionV>
            <wp:extent cx="763270" cy="1126490"/>
            <wp:effectExtent l="0" t="0" r="0" b="0"/>
            <wp:wrapNone/>
            <wp:docPr id="1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1" wp14:anchorId="7A917CED" wp14:editId="3A727A6C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4426585" cy="389255"/>
                <wp:effectExtent l="0" t="0" r="0" b="0"/>
                <wp:wrapNone/>
                <wp:docPr id="100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658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D13" w:rsidRPr="00EA5054" w:rsidRDefault="00D25D13" w:rsidP="00D25D13">
                            <w:pPr>
                              <w:jc w:val="center"/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</w:pPr>
                            <w:r w:rsidRPr="00EA5054">
                              <w:rPr>
                                <w:rFonts w:ascii="Cambria" w:hAnsi="Cambria"/>
                                <w:b/>
                                <w:bCs/>
                                <w:spacing w:val="6"/>
                                <w:sz w:val="40"/>
                                <w:szCs w:val="40"/>
                              </w:rPr>
                              <w:t>MUNICIPIUL IAȘI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17CED" id="Casetă text 2" o:spid="_x0000_s1027" type="#_x0000_t202" style="position:absolute;margin-left:0;margin-top:21.95pt;width:348.55pt;height:30.65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" filled="f" stroked="f">
                <v:textbox style="mso-fit-shape-to-text:t">
                  <w:txbxContent>
                    <w:p w:rsidR="00D25D13" w:rsidRPr="00EA5054" w:rsidRDefault="00D25D13" w:rsidP="00D25D13">
                      <w:pPr>
                        <w:jc w:val="center"/>
                        <w:rPr>
                          <w:rFonts w:ascii="Cambria" w:hAnsi="Cambria"/>
                          <w:sz w:val="40"/>
                          <w:szCs w:val="40"/>
                        </w:rPr>
                      </w:pPr>
                      <w:r w:rsidRPr="00EA5054">
                        <w:rPr>
                          <w:rFonts w:ascii="Cambria" w:hAnsi="Cambria"/>
                          <w:b/>
                          <w:bCs/>
                          <w:spacing w:val="6"/>
                          <w:sz w:val="40"/>
                          <w:szCs w:val="40"/>
                        </w:rPr>
                        <w:t>MUNICIPIUL IAȘI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1" layoutInCell="0" allowOverlap="1" wp14:anchorId="54CF517B" wp14:editId="3075CA21">
            <wp:simplePos x="0" y="0"/>
            <wp:positionH relativeFrom="page">
              <wp:posOffset>798195</wp:posOffset>
            </wp:positionH>
            <wp:positionV relativeFrom="page">
              <wp:posOffset>302895</wp:posOffset>
            </wp:positionV>
            <wp:extent cx="770255" cy="1101725"/>
            <wp:effectExtent l="0" t="0" r="0" b="0"/>
            <wp:wrapNone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D13">
        <w:t xml:space="preserve">                 </w:t>
      </w:r>
    </w:p>
    <w:p w:rsidR="00D25D13" w:rsidRDefault="00D25D13" w:rsidP="00D25D13">
      <w:pPr>
        <w:spacing w:before="100" w:beforeAutospacing="1" w:after="100" w:afterAutospacing="1"/>
        <w:outlineLvl w:val="0"/>
        <w:rPr>
          <w:b/>
          <w:sz w:val="18"/>
          <w:szCs w:val="18"/>
        </w:rPr>
      </w:pPr>
    </w:p>
    <w:p w:rsidR="00D25D13" w:rsidRDefault="00D25D13" w:rsidP="00D25D13">
      <w:pPr>
        <w:spacing w:before="100" w:beforeAutospacing="1" w:after="100" w:afterAutospacing="1"/>
        <w:outlineLvl w:val="0"/>
        <w:rPr>
          <w:b/>
          <w:sz w:val="18"/>
          <w:szCs w:val="18"/>
        </w:rPr>
      </w:pPr>
    </w:p>
    <w:p w:rsidR="00C70FCA" w:rsidRPr="002630F5" w:rsidRDefault="00C70FCA" w:rsidP="00C21405">
      <w:pPr>
        <w:spacing w:before="100" w:beforeAutospacing="1" w:after="100" w:afterAutospacing="1"/>
        <w:outlineLvl w:val="0"/>
        <w:rPr>
          <w:b/>
          <w:sz w:val="28"/>
          <w:szCs w:val="28"/>
        </w:rPr>
      </w:pPr>
    </w:p>
    <w:p w:rsidR="002630F5" w:rsidRPr="00C21405" w:rsidRDefault="002630F5" w:rsidP="00C21405">
      <w:pPr>
        <w:spacing w:line="360" w:lineRule="auto"/>
        <w:rPr>
          <w:rFonts w:ascii="Columbia" w:hAnsi="Columbia"/>
          <w:b/>
          <w:sz w:val="16"/>
          <w:szCs w:val="16"/>
          <w:lang w:val="fr-FR"/>
        </w:rPr>
      </w:pPr>
    </w:p>
    <w:p w:rsidR="002630F5" w:rsidRPr="002630F5" w:rsidRDefault="002630F5" w:rsidP="002630F5">
      <w:pPr>
        <w:spacing w:line="276" w:lineRule="auto"/>
        <w:ind w:firstLine="720"/>
        <w:rPr>
          <w:rFonts w:ascii="Columbia" w:hAnsi="Columbia"/>
          <w:b/>
          <w:sz w:val="28"/>
          <w:szCs w:val="28"/>
          <w:lang w:val="fr-FR"/>
        </w:rPr>
      </w:pPr>
      <w:r>
        <w:rPr>
          <w:rFonts w:ascii="Columbia" w:hAnsi="Columbia"/>
          <w:b/>
          <w:sz w:val="28"/>
          <w:szCs w:val="28"/>
          <w:lang w:val="fr-FR"/>
        </w:rPr>
        <w:t xml:space="preserve">                             </w:t>
      </w:r>
      <w:r w:rsidR="00F32A08">
        <w:rPr>
          <w:rFonts w:ascii="Columbia" w:hAnsi="Columbia"/>
          <w:b/>
          <w:sz w:val="28"/>
          <w:szCs w:val="28"/>
          <w:lang w:val="fr-FR"/>
        </w:rPr>
        <w:t xml:space="preserve">       </w:t>
      </w:r>
      <w:r w:rsidRPr="002630F5">
        <w:rPr>
          <w:rFonts w:ascii="Columbia" w:hAnsi="Columbia"/>
          <w:b/>
          <w:sz w:val="28"/>
          <w:szCs w:val="28"/>
          <w:lang w:val="fr-FR"/>
        </w:rPr>
        <w:t>CERERE PENTRU ELIBERAREA</w:t>
      </w:r>
    </w:p>
    <w:p w:rsidR="002630F5" w:rsidRPr="002630F5" w:rsidRDefault="00F32A08" w:rsidP="002630F5">
      <w:pPr>
        <w:spacing w:line="276" w:lineRule="auto"/>
        <w:rPr>
          <w:rFonts w:ascii="Columbia" w:hAnsi="Columbia"/>
          <w:b/>
          <w:sz w:val="28"/>
          <w:szCs w:val="28"/>
          <w:lang w:val="fr-FR"/>
        </w:rPr>
      </w:pPr>
      <w:r>
        <w:rPr>
          <w:rFonts w:ascii="Columbia" w:hAnsi="Columbia"/>
          <w:b/>
          <w:sz w:val="28"/>
          <w:szCs w:val="28"/>
          <w:lang w:val="fr-FR"/>
        </w:rPr>
        <w:t xml:space="preserve">     </w:t>
      </w:r>
      <w:r w:rsidR="002630F5" w:rsidRPr="002630F5">
        <w:rPr>
          <w:rFonts w:ascii="Columbia" w:hAnsi="Columbia"/>
          <w:b/>
          <w:sz w:val="28"/>
          <w:szCs w:val="28"/>
          <w:lang w:val="fr-FR"/>
        </w:rPr>
        <w:t>CERTIFICATULUI DE NOMENCLATURĂ URBANĂ,</w:t>
      </w:r>
      <w:r w:rsidR="002630F5">
        <w:rPr>
          <w:rFonts w:ascii="Columbia" w:hAnsi="Columbia"/>
          <w:b/>
          <w:sz w:val="28"/>
          <w:szCs w:val="28"/>
          <w:lang w:val="fr-FR"/>
        </w:rPr>
        <w:t xml:space="preserve"> </w:t>
      </w:r>
      <w:r w:rsidR="002630F5" w:rsidRPr="002630F5">
        <w:rPr>
          <w:rFonts w:ascii="Columbia" w:hAnsi="Columbia"/>
          <w:b/>
          <w:sz w:val="28"/>
          <w:szCs w:val="28"/>
          <w:lang w:val="fr-FR"/>
        </w:rPr>
        <w:t>ATEST</w:t>
      </w:r>
      <w:r w:rsidR="002630F5">
        <w:rPr>
          <w:rFonts w:ascii="Columbia" w:hAnsi="Columbia"/>
          <w:b/>
          <w:sz w:val="28"/>
          <w:szCs w:val="28"/>
          <w:lang w:val="fr-FR"/>
        </w:rPr>
        <w:t xml:space="preserve">ARE </w:t>
      </w:r>
      <w:r w:rsidR="002630F5" w:rsidRPr="002630F5">
        <w:rPr>
          <w:rFonts w:ascii="Columbia" w:hAnsi="Columbia"/>
          <w:b/>
          <w:sz w:val="28"/>
          <w:szCs w:val="28"/>
          <w:lang w:val="fr-FR"/>
        </w:rPr>
        <w:t>ADRESĂ,</w:t>
      </w:r>
    </w:p>
    <w:p w:rsidR="002630F5" w:rsidRDefault="002630F5" w:rsidP="002630F5">
      <w:pPr>
        <w:spacing w:line="276" w:lineRule="auto"/>
        <w:ind w:firstLine="720"/>
        <w:rPr>
          <w:rFonts w:ascii="Columbia" w:hAnsi="Columbia"/>
          <w:b/>
          <w:sz w:val="28"/>
          <w:szCs w:val="28"/>
          <w:lang w:val="fr-FR"/>
        </w:rPr>
      </w:pPr>
      <w:r>
        <w:rPr>
          <w:rFonts w:ascii="Columbia" w:hAnsi="Columbia"/>
          <w:b/>
          <w:sz w:val="28"/>
          <w:szCs w:val="28"/>
          <w:lang w:val="fr-FR"/>
        </w:rPr>
        <w:t xml:space="preserve">                         </w:t>
      </w:r>
      <w:r w:rsidR="00F32A08">
        <w:rPr>
          <w:rFonts w:ascii="Columbia" w:hAnsi="Columbia"/>
          <w:b/>
          <w:sz w:val="28"/>
          <w:szCs w:val="28"/>
          <w:lang w:val="fr-FR"/>
        </w:rPr>
        <w:t xml:space="preserve">                </w:t>
      </w:r>
      <w:r>
        <w:rPr>
          <w:rFonts w:ascii="Columbia" w:hAnsi="Columbia"/>
          <w:b/>
          <w:sz w:val="28"/>
          <w:szCs w:val="28"/>
          <w:lang w:val="fr-FR"/>
        </w:rPr>
        <w:t xml:space="preserve"> </w:t>
      </w:r>
      <w:r w:rsidR="00F32A08">
        <w:rPr>
          <w:rFonts w:ascii="Columbia" w:hAnsi="Columbia"/>
          <w:b/>
          <w:sz w:val="28"/>
          <w:szCs w:val="28"/>
          <w:lang w:val="fr-FR"/>
        </w:rPr>
        <w:t xml:space="preserve">  </w:t>
      </w:r>
      <w:r w:rsidRPr="002630F5">
        <w:rPr>
          <w:rFonts w:ascii="Columbia" w:hAnsi="Columbia"/>
          <w:b/>
          <w:sz w:val="28"/>
          <w:szCs w:val="28"/>
          <w:lang w:val="fr-FR"/>
        </w:rPr>
        <w:t>SAU ISTORIC</w:t>
      </w:r>
      <w:r w:rsidR="00F32A08">
        <w:rPr>
          <w:rFonts w:ascii="Columbia" w:hAnsi="Columbia"/>
          <w:b/>
          <w:sz w:val="28"/>
          <w:szCs w:val="28"/>
          <w:lang w:val="fr-FR"/>
        </w:rPr>
        <w:t xml:space="preserve"> URBAN</w:t>
      </w:r>
    </w:p>
    <w:p w:rsidR="00CC7061" w:rsidRDefault="00CC7061" w:rsidP="002630F5">
      <w:pPr>
        <w:spacing w:line="276" w:lineRule="auto"/>
        <w:ind w:firstLine="720"/>
        <w:rPr>
          <w:rFonts w:ascii="Columbia" w:hAnsi="Columbia"/>
          <w:b/>
          <w:sz w:val="28"/>
          <w:szCs w:val="28"/>
          <w:lang w:val="fr-FR"/>
        </w:rPr>
      </w:pPr>
    </w:p>
    <w:p w:rsidR="008142A9" w:rsidRDefault="00CC1AB6" w:rsidP="00145F1E">
      <w:pPr>
        <w:spacing w:line="276" w:lineRule="auto"/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{{</w:t>
      </w:r>
      <w:r w:rsidR="008F3D1B">
        <w:rPr>
          <w:b/>
          <w:bCs/>
          <w:sz w:val="24"/>
          <w:szCs w:val="24"/>
        </w:rPr>
        <w:t>nume_beneficiar</w:t>
      </w:r>
      <w:r>
        <w:rPr>
          <w:b/>
          <w:bCs/>
          <w:sz w:val="24"/>
          <w:szCs w:val="24"/>
        </w:rPr>
        <w:t>}}</w:t>
      </w:r>
      <w:r w:rsidR="00017C92" w:rsidRPr="00CC1AB6">
        <w:rPr>
          <w:sz w:val="24"/>
          <w:szCs w:val="24"/>
        </w:rPr>
        <w:t>,</w:t>
      </w:r>
      <w:r w:rsidR="008142A9" w:rsidRPr="008142A9">
        <w:rPr>
          <w:sz w:val="24"/>
          <w:szCs w:val="24"/>
        </w:rPr>
        <w:t xml:space="preserve"> prin intermediul societatii </w:t>
      </w:r>
      <w:r w:rsidRPr="00CC1AB6">
        <w:rPr>
          <w:b/>
          <w:bCs/>
          <w:sz w:val="24"/>
          <w:szCs w:val="24"/>
        </w:rPr>
        <w:t>{{</w:t>
      </w:r>
      <w:r w:rsidR="008F3D1B">
        <w:rPr>
          <w:b/>
          <w:bCs/>
          <w:sz w:val="24"/>
          <w:szCs w:val="24"/>
        </w:rPr>
        <w:t>nume_firma</w:t>
      </w:r>
      <w:r w:rsidR="002710C7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t>}</w:t>
      </w:r>
      <w:r w:rsidR="00E1407C">
        <w:rPr>
          <w:b/>
          <w:bCs/>
          <w:sz w:val="24"/>
          <w:szCs w:val="24"/>
        </w:rPr>
        <w:t xml:space="preserve"> </w:t>
      </w:r>
      <w:r w:rsidR="008142A9" w:rsidRPr="008142A9">
        <w:rPr>
          <w:sz w:val="24"/>
          <w:szCs w:val="24"/>
        </w:rPr>
        <w:t xml:space="preserve">cu sediul </w:t>
      </w:r>
      <w:r w:rsidR="00017C92">
        <w:rPr>
          <w:sz w:val="24"/>
          <w:szCs w:val="24"/>
        </w:rPr>
        <w:t>î</w:t>
      </w:r>
      <w:r w:rsidR="008142A9" w:rsidRPr="008142A9">
        <w:rPr>
          <w:sz w:val="24"/>
          <w:szCs w:val="24"/>
        </w:rPr>
        <w:t xml:space="preserve">n </w:t>
      </w:r>
      <w:r>
        <w:rPr>
          <w:sz w:val="24"/>
          <w:szCs w:val="24"/>
        </w:rPr>
        <w:t>{{</w:t>
      </w:r>
      <w:r w:rsidR="00145F1E">
        <w:rPr>
          <w:sz w:val="24"/>
          <w:szCs w:val="24"/>
        </w:rPr>
        <w:t>localitate_firma</w:t>
      </w:r>
      <w:r>
        <w:rPr>
          <w:sz w:val="24"/>
          <w:szCs w:val="24"/>
        </w:rPr>
        <w:t>}}</w:t>
      </w:r>
      <w:r w:rsidR="008142A9" w:rsidRPr="008142A9">
        <w:rPr>
          <w:sz w:val="24"/>
          <w:szCs w:val="24"/>
        </w:rPr>
        <w:t xml:space="preserve">, </w:t>
      </w:r>
      <w:r>
        <w:rPr>
          <w:sz w:val="24"/>
          <w:szCs w:val="24"/>
        </w:rPr>
        <w:t>{{</w:t>
      </w:r>
      <w:r w:rsidR="00145F1E">
        <w:rPr>
          <w:sz w:val="24"/>
          <w:szCs w:val="24"/>
        </w:rPr>
        <w:t>adresa_firma</w:t>
      </w:r>
      <w:r>
        <w:rPr>
          <w:sz w:val="24"/>
          <w:szCs w:val="24"/>
        </w:rPr>
        <w:t>}}</w:t>
      </w:r>
      <w:r w:rsidR="00145F1E">
        <w:rPr>
          <w:sz w:val="24"/>
          <w:szCs w:val="24"/>
        </w:rPr>
        <w:t xml:space="preserve">, </w:t>
      </w:r>
      <w:r w:rsidR="008142A9" w:rsidRPr="008142A9">
        <w:rPr>
          <w:sz w:val="24"/>
          <w:szCs w:val="24"/>
        </w:rPr>
        <w:t>jud</w:t>
      </w:r>
      <w:r w:rsidR="00017C92">
        <w:rPr>
          <w:sz w:val="24"/>
          <w:szCs w:val="24"/>
        </w:rPr>
        <w:t>eț</w:t>
      </w:r>
      <w:r w:rsidR="008142A9" w:rsidRPr="008142A9">
        <w:rPr>
          <w:sz w:val="24"/>
          <w:szCs w:val="24"/>
        </w:rPr>
        <w:t xml:space="preserve"> </w:t>
      </w:r>
      <w:r>
        <w:rPr>
          <w:sz w:val="24"/>
          <w:szCs w:val="24"/>
        </w:rPr>
        <w:t>{{</w:t>
      </w:r>
      <w:r w:rsidR="00145F1E">
        <w:rPr>
          <w:sz w:val="24"/>
          <w:szCs w:val="24"/>
        </w:rPr>
        <w:t>judet_firma</w:t>
      </w:r>
      <w:r>
        <w:rPr>
          <w:sz w:val="24"/>
          <w:szCs w:val="24"/>
        </w:rPr>
        <w:t>}}</w:t>
      </w:r>
      <w:r w:rsidR="008142A9" w:rsidRPr="008142A9">
        <w:rPr>
          <w:sz w:val="24"/>
          <w:szCs w:val="24"/>
        </w:rPr>
        <w:t>, identificat</w:t>
      </w:r>
      <w:r w:rsidR="00017C92">
        <w:rPr>
          <w:sz w:val="24"/>
          <w:szCs w:val="24"/>
        </w:rPr>
        <w:t>ă</w:t>
      </w:r>
      <w:r w:rsidR="008142A9" w:rsidRPr="008142A9">
        <w:rPr>
          <w:sz w:val="24"/>
          <w:szCs w:val="24"/>
        </w:rPr>
        <w:t xml:space="preserve"> prin CUI</w:t>
      </w:r>
      <w:r w:rsidR="00017C92">
        <w:rPr>
          <w:sz w:val="24"/>
          <w:szCs w:val="24"/>
        </w:rPr>
        <w:t>:</w:t>
      </w:r>
      <w:r w:rsidR="008142A9" w:rsidRPr="008142A9">
        <w:rPr>
          <w:sz w:val="24"/>
          <w:szCs w:val="24"/>
        </w:rPr>
        <w:t xml:space="preserve"> </w:t>
      </w:r>
      <w:r>
        <w:rPr>
          <w:sz w:val="24"/>
          <w:szCs w:val="24"/>
        </w:rPr>
        <w:t>{{</w:t>
      </w:r>
      <w:r w:rsidR="00145F1E">
        <w:rPr>
          <w:sz w:val="24"/>
          <w:szCs w:val="24"/>
        </w:rPr>
        <w:t>cui_firma</w:t>
      </w:r>
      <w:r>
        <w:rPr>
          <w:sz w:val="24"/>
          <w:szCs w:val="24"/>
        </w:rPr>
        <w:t>}}</w:t>
      </w:r>
      <w:r w:rsidR="008142A9">
        <w:rPr>
          <w:sz w:val="24"/>
          <w:szCs w:val="24"/>
        </w:rPr>
        <w:t>,</w:t>
      </w:r>
      <w:r w:rsidR="008142A9" w:rsidRPr="008142A9">
        <w:rPr>
          <w:sz w:val="24"/>
          <w:szCs w:val="24"/>
        </w:rPr>
        <w:t xml:space="preserve"> telefon</w:t>
      </w:r>
      <w:r w:rsidR="00017C92">
        <w:rPr>
          <w:sz w:val="24"/>
          <w:szCs w:val="24"/>
        </w:rPr>
        <w:t>:</w:t>
      </w:r>
      <w:r w:rsidR="008142A9" w:rsidRPr="008142A9">
        <w:rPr>
          <w:sz w:val="24"/>
          <w:szCs w:val="24"/>
        </w:rPr>
        <w:t xml:space="preserve"> </w:t>
      </w:r>
      <w:r w:rsidRPr="00CC1AB6">
        <w:rPr>
          <w:b/>
          <w:bCs/>
          <w:sz w:val="24"/>
          <w:szCs w:val="24"/>
        </w:rPr>
        <w:t>{{</w:t>
      </w:r>
      <w:r w:rsidR="00145F1E" w:rsidRPr="00017C92">
        <w:rPr>
          <w:b/>
          <w:bCs/>
          <w:sz w:val="24"/>
          <w:szCs w:val="24"/>
        </w:rPr>
        <w:t>telefon_contact</w:t>
      </w:r>
      <w:r>
        <w:rPr>
          <w:b/>
          <w:bCs/>
          <w:sz w:val="24"/>
          <w:szCs w:val="24"/>
        </w:rPr>
        <w:t>}}</w:t>
      </w:r>
      <w:r w:rsidR="008142A9" w:rsidRPr="008142A9">
        <w:rPr>
          <w:sz w:val="24"/>
          <w:szCs w:val="24"/>
        </w:rPr>
        <w:t>; email</w:t>
      </w:r>
      <w:r w:rsidR="009910B2">
        <w:rPr>
          <w:sz w:val="24"/>
          <w:szCs w:val="24"/>
        </w:rPr>
        <w:t>:</w:t>
      </w:r>
      <w:r w:rsidR="008142A9" w:rsidRPr="008142A9">
        <w:rPr>
          <w:sz w:val="24"/>
          <w:szCs w:val="24"/>
        </w:rPr>
        <w:t xml:space="preserve"> </w:t>
      </w:r>
      <w:r>
        <w:rPr>
          <w:sz w:val="24"/>
          <w:szCs w:val="24"/>
        </w:rPr>
        <w:t>{{</w:t>
      </w:r>
      <w:r w:rsidR="00145F1E" w:rsidRPr="00017C92">
        <w:rPr>
          <w:sz w:val="24"/>
          <w:szCs w:val="24"/>
        </w:rPr>
        <w:t>email_firma</w:t>
      </w:r>
      <w:r>
        <w:rPr>
          <w:sz w:val="24"/>
          <w:szCs w:val="24"/>
        </w:rPr>
        <w:t>}}</w:t>
      </w:r>
      <w:r w:rsidR="00017C92">
        <w:rPr>
          <w:sz w:val="24"/>
          <w:szCs w:val="24"/>
        </w:rPr>
        <w:t>;</w:t>
      </w:r>
    </w:p>
    <w:p w:rsidR="008142A9" w:rsidRDefault="008142A9" w:rsidP="008142A9">
      <w:pPr>
        <w:spacing w:line="276" w:lineRule="auto"/>
        <w:rPr>
          <w:sz w:val="24"/>
          <w:szCs w:val="24"/>
        </w:rPr>
      </w:pPr>
    </w:p>
    <w:p w:rsidR="002630F5" w:rsidRPr="00034420" w:rsidRDefault="00CC7061" w:rsidP="008142A9">
      <w:pPr>
        <w:spacing w:line="276" w:lineRule="auto"/>
        <w:rPr>
          <w:lang w:val="fr-FR"/>
        </w:rPr>
      </w:pPr>
      <w:r w:rsidRPr="00034420">
        <w:rPr>
          <w:lang w:val="fr-FR"/>
        </w:rPr>
        <w:t xml:space="preserve">      </w:t>
      </w:r>
      <w:r w:rsidR="002630F5" w:rsidRPr="00034420">
        <w:rPr>
          <w:lang w:val="fr-FR"/>
        </w:rPr>
        <w:t>Solicit eliberarea în conformitate cu prevederile Legii 50/1991</w:t>
      </w:r>
      <w:r w:rsidR="00546DC0">
        <w:rPr>
          <w:lang w:val="fr-FR"/>
        </w:rPr>
        <w:t xml:space="preserve"> și a </w:t>
      </w:r>
      <w:r w:rsidR="002630F5" w:rsidRPr="00034420">
        <w:rPr>
          <w:lang w:val="fr-FR"/>
        </w:rPr>
        <w:t>art.11 din O</w:t>
      </w:r>
      <w:r w:rsidR="00546DC0">
        <w:rPr>
          <w:lang w:val="fr-FR"/>
        </w:rPr>
        <w:t>G</w:t>
      </w:r>
      <w:r w:rsidR="002630F5" w:rsidRPr="00034420">
        <w:rPr>
          <w:lang w:val="fr-FR"/>
        </w:rPr>
        <w:t xml:space="preserve"> nr. 26/1992, a unui:</w:t>
      </w:r>
    </w:p>
    <w:p w:rsidR="002630F5" w:rsidRPr="00034420" w:rsidRDefault="002630F5" w:rsidP="00EC1D8A">
      <w:pPr>
        <w:spacing w:line="360" w:lineRule="auto"/>
        <w:jc w:val="both"/>
        <w:rPr>
          <w:lang w:val="fr-FR"/>
        </w:rPr>
      </w:pPr>
      <w:r w:rsidRPr="008142A9">
        <w:rPr>
          <w:highlight w:val="black"/>
          <w:lang w:val="en-US"/>
        </w:rPr>
        <w:t></w:t>
      </w:r>
      <w:r w:rsidRPr="00034420">
        <w:rPr>
          <w:lang w:val="fr-FR"/>
        </w:rPr>
        <w:t xml:space="preserve"> </w:t>
      </w:r>
      <w:r w:rsidR="00EC1D8A">
        <w:rPr>
          <w:b/>
          <w:lang w:val="fr-FR"/>
        </w:rPr>
        <w:t>C</w:t>
      </w:r>
      <w:r w:rsidRPr="00034420">
        <w:rPr>
          <w:b/>
          <w:lang w:val="fr-FR"/>
        </w:rPr>
        <w:t>ertificat de nomenclatură urbană</w:t>
      </w:r>
      <w:r w:rsidRPr="00034420">
        <w:rPr>
          <w:lang w:val="fr-FR"/>
        </w:rPr>
        <w:t xml:space="preserve"> (atribuire număr nou de imobil),</w:t>
      </w:r>
    </w:p>
    <w:p w:rsidR="002630F5" w:rsidRPr="00034420" w:rsidRDefault="002630F5" w:rsidP="00EC1D8A">
      <w:pPr>
        <w:spacing w:line="360" w:lineRule="auto"/>
        <w:jc w:val="both"/>
        <w:rPr>
          <w:lang w:val="fr-FR"/>
        </w:rPr>
      </w:pPr>
      <w:r w:rsidRPr="00034420">
        <w:rPr>
          <w:lang w:val="en-US"/>
        </w:rPr>
        <w:t></w:t>
      </w:r>
      <w:r w:rsidRPr="00034420">
        <w:rPr>
          <w:lang w:val="fr-FR"/>
        </w:rPr>
        <w:t xml:space="preserve"> </w:t>
      </w:r>
      <w:r w:rsidR="00EC1D8A" w:rsidRPr="00EC1D8A">
        <w:rPr>
          <w:b/>
          <w:bCs/>
          <w:lang w:val="fr-FR"/>
        </w:rPr>
        <w:t>Certificat</w:t>
      </w:r>
      <w:r w:rsidR="00EC1D8A">
        <w:rPr>
          <w:b/>
          <w:lang w:val="fr-FR"/>
        </w:rPr>
        <w:t xml:space="preserve"> de </w:t>
      </w:r>
      <w:r w:rsidRPr="00034420">
        <w:rPr>
          <w:b/>
          <w:lang w:val="fr-FR"/>
        </w:rPr>
        <w:t>atestare de adresă</w:t>
      </w:r>
      <w:r w:rsidRPr="00034420">
        <w:rPr>
          <w:lang w:val="fr-FR"/>
        </w:rPr>
        <w:t xml:space="preserve"> (adres</w:t>
      </w:r>
      <w:r w:rsidR="00796711">
        <w:rPr>
          <w:lang w:val="fr-FR"/>
        </w:rPr>
        <w:t>ă</w:t>
      </w:r>
      <w:r w:rsidRPr="00034420">
        <w:rPr>
          <w:lang w:val="fr-FR"/>
        </w:rPr>
        <w:t>/arter</w:t>
      </w:r>
      <w:r w:rsidR="00796711">
        <w:rPr>
          <w:lang w:val="fr-FR"/>
        </w:rPr>
        <w:t>ă</w:t>
      </w:r>
      <w:r w:rsidRPr="00034420">
        <w:rPr>
          <w:lang w:val="fr-FR"/>
        </w:rPr>
        <w:t xml:space="preserve"> nu corespund în diferite acte),</w:t>
      </w:r>
    </w:p>
    <w:p w:rsidR="00CC7061" w:rsidRPr="00034420" w:rsidRDefault="002630F5" w:rsidP="00EC1D8A">
      <w:pPr>
        <w:spacing w:line="360" w:lineRule="auto"/>
        <w:jc w:val="both"/>
        <w:rPr>
          <w:lang w:val="fr-FR"/>
        </w:rPr>
      </w:pPr>
      <w:r w:rsidRPr="00034420">
        <w:rPr>
          <w:lang w:val="en-US"/>
        </w:rPr>
        <w:t></w:t>
      </w:r>
      <w:r w:rsidRPr="00034420">
        <w:rPr>
          <w:lang w:val="fr-FR"/>
        </w:rPr>
        <w:t xml:space="preserve"> </w:t>
      </w:r>
      <w:r w:rsidR="00471A3B">
        <w:rPr>
          <w:b/>
          <w:lang w:val="fr-FR"/>
        </w:rPr>
        <w:t>Certificat  i</w:t>
      </w:r>
      <w:r w:rsidRPr="00034420">
        <w:rPr>
          <w:b/>
          <w:lang w:val="fr-FR"/>
        </w:rPr>
        <w:t xml:space="preserve">storic de </w:t>
      </w:r>
      <w:r w:rsidR="00471A3B">
        <w:rPr>
          <w:b/>
          <w:lang w:val="fr-FR"/>
        </w:rPr>
        <w:t>arteră/</w:t>
      </w:r>
      <w:r w:rsidRPr="00034420">
        <w:rPr>
          <w:b/>
          <w:lang w:val="fr-FR"/>
        </w:rPr>
        <w:t xml:space="preserve">adresă </w:t>
      </w:r>
      <w:r w:rsidRPr="00034420">
        <w:rPr>
          <w:lang w:val="fr-FR"/>
        </w:rPr>
        <w:t>(vechi denumiri de arteră, vechi proprietari ai imobilului);</w:t>
      </w:r>
    </w:p>
    <w:p w:rsidR="004F76F6" w:rsidRPr="00C21405" w:rsidRDefault="00CC7061" w:rsidP="00C21405">
      <w:pPr>
        <w:spacing w:before="240" w:line="360" w:lineRule="auto"/>
        <w:jc w:val="both"/>
      </w:pPr>
      <w:r w:rsidRPr="00034420">
        <w:rPr>
          <w:lang w:val="fr-FR"/>
        </w:rPr>
        <w:t xml:space="preserve">      </w:t>
      </w:r>
      <w:r w:rsidR="002630F5" w:rsidRPr="00034420">
        <w:rPr>
          <w:lang w:val="fr-FR"/>
        </w:rPr>
        <w:t>Pentru imobilul aflat în</w:t>
      </w:r>
      <w:r w:rsidR="00653016">
        <w:rPr>
          <w:lang w:val="fr-FR"/>
        </w:rPr>
        <w:t xml:space="preserve"> </w:t>
      </w:r>
      <w:r w:rsidR="00653016" w:rsidRPr="008142A9">
        <w:rPr>
          <w:b/>
          <w:bCs/>
        </w:rPr>
        <w:t>Municipiul Iași</w:t>
      </w:r>
      <w:r w:rsidR="006B48E9">
        <w:t>,</w:t>
      </w:r>
      <w:r w:rsidR="00653016">
        <w:t xml:space="preserve"> </w:t>
      </w:r>
      <w:r w:rsidR="00FE5DB8">
        <w:t>Zona</w:t>
      </w:r>
      <w:r w:rsidR="006B48E9">
        <w:t>/Cartier</w:t>
      </w:r>
      <w:r w:rsidR="00124169">
        <w:t>:</w:t>
      </w:r>
      <w:r w:rsidR="00A6600D">
        <w:t xml:space="preserve"> </w:t>
      </w:r>
      <w:r w:rsidR="00CC1AB6" w:rsidRPr="00CC1AB6">
        <w:rPr>
          <w:b/>
          <w:bCs/>
        </w:rPr>
        <w:t>{{</w:t>
      </w:r>
      <w:r w:rsidR="00F87E1C" w:rsidRPr="009910B2">
        <w:rPr>
          <w:b/>
          <w:bCs/>
        </w:rPr>
        <w:t>adresa_lucrare</w:t>
      </w:r>
      <w:r w:rsidR="002710C7">
        <w:rPr>
          <w:b/>
          <w:bCs/>
        </w:rPr>
        <w:t>_CU</w:t>
      </w:r>
      <w:r w:rsidR="00CC1AB6">
        <w:rPr>
          <w:b/>
          <w:bCs/>
        </w:rPr>
        <w:t>}}</w:t>
      </w:r>
      <w:r w:rsidR="00A6600D">
        <w:t xml:space="preserve">, </w:t>
      </w:r>
      <w:r w:rsidR="00653016">
        <w:t>cu suprafața de ............</w:t>
      </w:r>
      <w:r w:rsidR="00A6600D">
        <w:t xml:space="preserve"> </w:t>
      </w:r>
      <w:r w:rsidR="00653016">
        <w:t xml:space="preserve">mp, înscris în Cartea Funciară </w:t>
      </w:r>
      <w:r w:rsidR="00F87E1C">
        <w:t>n</w:t>
      </w:r>
      <w:r w:rsidR="00653016">
        <w:t>r.</w:t>
      </w:r>
      <w:r w:rsidR="00A6600D">
        <w:t xml:space="preserve"> </w:t>
      </w:r>
      <w:r w:rsidR="00F87E1C">
        <w:t>......</w:t>
      </w:r>
      <w:r w:rsidR="00653016">
        <w:t xml:space="preserve"> având N</w:t>
      </w:r>
      <w:r w:rsidR="006B48E9">
        <w:t>r.</w:t>
      </w:r>
      <w:r w:rsidR="00F87E1C">
        <w:t xml:space="preserve"> c</w:t>
      </w:r>
      <w:r w:rsidR="00653016">
        <w:t xml:space="preserve">adastral </w:t>
      </w:r>
      <w:r w:rsidR="00F87E1C">
        <w:t>..........</w:t>
      </w:r>
      <w:r w:rsidR="00145F1E">
        <w:t> </w:t>
      </w:r>
      <w:r w:rsidR="00145F1E">
        <w:rPr>
          <w:lang w:val="fr-FR"/>
        </w:rPr>
        <w:t>;</w:t>
      </w:r>
    </w:p>
    <w:p w:rsidR="002630F5" w:rsidRPr="006B48E9" w:rsidRDefault="004F76F6" w:rsidP="00145F1E">
      <w:pPr>
        <w:spacing w:line="360" w:lineRule="auto"/>
        <w:ind w:firstLine="708"/>
        <w:jc w:val="both"/>
      </w:pPr>
      <w:r>
        <w:rPr>
          <w:lang w:val="fr-FR"/>
        </w:rPr>
        <w:t>Î</w:t>
      </w:r>
      <w:r w:rsidR="00166BEC">
        <w:rPr>
          <w:lang w:val="fr-FR"/>
        </w:rPr>
        <w:t xml:space="preserve">n baza actelor </w:t>
      </w:r>
      <w:r w:rsidR="00653016">
        <w:rPr>
          <w:lang w:val="fr-FR"/>
        </w:rPr>
        <w:t>anexat</w:t>
      </w:r>
      <w:r w:rsidR="00166BEC">
        <w:rPr>
          <w:lang w:val="fr-FR"/>
        </w:rPr>
        <w:t>e</w:t>
      </w:r>
      <w:r w:rsidR="00653016">
        <w:rPr>
          <w:lang w:val="fr-FR"/>
        </w:rPr>
        <w:t xml:space="preserve"> </w:t>
      </w:r>
      <w:r w:rsidR="00166BEC">
        <w:rPr>
          <w:lang w:val="fr-FR"/>
        </w:rPr>
        <w:t>î</w:t>
      </w:r>
      <w:r w:rsidR="00653016">
        <w:rPr>
          <w:lang w:val="fr-FR"/>
        </w:rPr>
        <w:t xml:space="preserve">n </w:t>
      </w:r>
      <w:r w:rsidR="002E1977">
        <w:rPr>
          <w:lang w:val="fr-FR"/>
        </w:rPr>
        <w:t>foto</w:t>
      </w:r>
      <w:r w:rsidR="00653016">
        <w:rPr>
          <w:lang w:val="fr-FR"/>
        </w:rPr>
        <w:t>copie</w:t>
      </w:r>
      <w:r w:rsidR="002630F5" w:rsidRPr="00034420">
        <w:rPr>
          <w:lang w:val="fr-FR"/>
        </w:rPr>
        <w:t>:</w:t>
      </w:r>
    </w:p>
    <w:p w:rsidR="002630F5" w:rsidRPr="00034420" w:rsidRDefault="00E1407C" w:rsidP="002630F5">
      <w:pPr>
        <w:spacing w:line="360" w:lineRule="auto"/>
        <w:jc w:val="both"/>
        <w:rPr>
          <w:lang w:val="fr-FR"/>
        </w:rPr>
      </w:pPr>
      <w:r w:rsidRPr="008142A9">
        <w:rPr>
          <w:highlight w:val="black"/>
          <w:lang w:val="en-US"/>
        </w:rPr>
        <w:t></w:t>
      </w:r>
      <w:r w:rsidR="002630F5" w:rsidRPr="00034420">
        <w:rPr>
          <w:lang w:val="fr-FR"/>
        </w:rPr>
        <w:t xml:space="preserve"> </w:t>
      </w:r>
      <w:r w:rsidR="00154E1C">
        <w:rPr>
          <w:b/>
          <w:lang w:val="fr-FR"/>
        </w:rPr>
        <w:t>A</w:t>
      </w:r>
      <w:r w:rsidR="002630F5" w:rsidRPr="00034420">
        <w:rPr>
          <w:b/>
          <w:lang w:val="fr-FR"/>
        </w:rPr>
        <w:t>ct de proprietate -</w:t>
      </w:r>
      <w:r w:rsidR="002630F5" w:rsidRPr="00034420">
        <w:rPr>
          <w:lang w:val="fr-FR"/>
        </w:rPr>
        <w:t xml:space="preserve"> CVC, titlu, moștenire, sentință etc. (actul trebuie să fie diferit de înscrisul sub semnătură</w:t>
      </w:r>
      <w:r w:rsidR="00BE73B4">
        <w:rPr>
          <w:lang w:val="fr-FR"/>
        </w:rPr>
        <w:t xml:space="preserve"> privată cunoscut drept zdelcă)</w:t>
      </w:r>
    </w:p>
    <w:p w:rsidR="002630F5" w:rsidRPr="00034420" w:rsidRDefault="00E1407C" w:rsidP="002630F5">
      <w:pPr>
        <w:spacing w:line="360" w:lineRule="auto"/>
        <w:jc w:val="both"/>
        <w:rPr>
          <w:lang w:val="fr-FR"/>
        </w:rPr>
      </w:pPr>
      <w:r w:rsidRPr="008142A9">
        <w:rPr>
          <w:highlight w:val="black"/>
          <w:lang w:val="en-US"/>
        </w:rPr>
        <w:t></w:t>
      </w:r>
      <w:r w:rsidR="002630F5" w:rsidRPr="00034420">
        <w:rPr>
          <w:lang w:val="fr-FR"/>
        </w:rPr>
        <w:t xml:space="preserve">  </w:t>
      </w:r>
      <w:r w:rsidR="00154E1C">
        <w:rPr>
          <w:b/>
          <w:lang w:val="fr-FR"/>
        </w:rPr>
        <w:t>P</w:t>
      </w:r>
      <w:r w:rsidR="002630F5" w:rsidRPr="00034420">
        <w:rPr>
          <w:b/>
          <w:lang w:val="fr-FR"/>
        </w:rPr>
        <w:t>lan de amplasament și delimitare, plan de situatie, inventar de coordonate</w:t>
      </w:r>
    </w:p>
    <w:p w:rsidR="002630F5" w:rsidRPr="00034420" w:rsidRDefault="00E1407C" w:rsidP="002630F5">
      <w:pPr>
        <w:spacing w:line="360" w:lineRule="auto"/>
        <w:jc w:val="both"/>
        <w:rPr>
          <w:lang w:val="fr-FR"/>
        </w:rPr>
      </w:pPr>
      <w:r w:rsidRPr="008142A9">
        <w:rPr>
          <w:highlight w:val="black"/>
          <w:lang w:val="en-US"/>
        </w:rPr>
        <w:t></w:t>
      </w:r>
      <w:r w:rsidR="002630F5" w:rsidRPr="00034420">
        <w:rPr>
          <w:lang w:val="fr-FR"/>
        </w:rPr>
        <w:t xml:space="preserve">  </w:t>
      </w:r>
      <w:r w:rsidR="00154E1C">
        <w:rPr>
          <w:b/>
          <w:lang w:val="fr-FR"/>
        </w:rPr>
        <w:t>P</w:t>
      </w:r>
      <w:r w:rsidR="002630F5" w:rsidRPr="00034420">
        <w:rPr>
          <w:b/>
          <w:lang w:val="fr-FR"/>
        </w:rPr>
        <w:t>lan de încadrare în zonă</w:t>
      </w:r>
    </w:p>
    <w:p w:rsidR="002630F5" w:rsidRPr="00034420" w:rsidRDefault="002630F5" w:rsidP="002630F5">
      <w:pPr>
        <w:spacing w:line="360" w:lineRule="auto"/>
        <w:jc w:val="both"/>
        <w:rPr>
          <w:lang w:val="fr-FR"/>
        </w:rPr>
      </w:pPr>
      <w:r w:rsidRPr="00034420">
        <w:rPr>
          <w:lang w:val="en-US"/>
        </w:rPr>
        <w:t></w:t>
      </w:r>
      <w:r w:rsidRPr="00034420">
        <w:rPr>
          <w:lang w:val="fr-FR"/>
        </w:rPr>
        <w:t xml:space="preserve">  </w:t>
      </w:r>
      <w:r w:rsidR="00A95883" w:rsidRPr="00A95883">
        <w:rPr>
          <w:b/>
          <w:lang w:val="fr-FR"/>
        </w:rPr>
        <w:t>Acte de</w:t>
      </w:r>
      <w:r w:rsidR="00A95883">
        <w:rPr>
          <w:lang w:val="fr-FR"/>
        </w:rPr>
        <w:t xml:space="preserve"> </w:t>
      </w:r>
      <w:r w:rsidR="00154E1C">
        <w:rPr>
          <w:b/>
          <w:lang w:val="fr-FR"/>
        </w:rPr>
        <w:t>A</w:t>
      </w:r>
      <w:r w:rsidRPr="00034420">
        <w:rPr>
          <w:b/>
          <w:lang w:val="fr-FR"/>
        </w:rPr>
        <w:t>lipir</w:t>
      </w:r>
      <w:r w:rsidR="00A95883">
        <w:rPr>
          <w:b/>
          <w:lang w:val="fr-FR"/>
        </w:rPr>
        <w:t>i</w:t>
      </w:r>
      <w:r w:rsidR="00A6600D">
        <w:rPr>
          <w:b/>
          <w:lang w:val="fr-FR"/>
        </w:rPr>
        <w:t xml:space="preserve"> </w:t>
      </w:r>
      <w:r w:rsidR="00A95883">
        <w:rPr>
          <w:b/>
          <w:lang w:val="fr-FR"/>
        </w:rPr>
        <w:t>/</w:t>
      </w:r>
      <w:r w:rsidR="00A6600D">
        <w:rPr>
          <w:b/>
          <w:lang w:val="fr-FR"/>
        </w:rPr>
        <w:t xml:space="preserve"> </w:t>
      </w:r>
      <w:r w:rsidR="00A95883">
        <w:rPr>
          <w:b/>
          <w:lang w:val="fr-FR"/>
        </w:rPr>
        <w:t>D</w:t>
      </w:r>
      <w:r w:rsidRPr="00034420">
        <w:rPr>
          <w:b/>
          <w:lang w:val="fr-FR"/>
        </w:rPr>
        <w:t>ezmembrări (dacă e cazul)</w:t>
      </w:r>
    </w:p>
    <w:p w:rsidR="002630F5" w:rsidRPr="00034420" w:rsidRDefault="002630F5" w:rsidP="002630F5">
      <w:pPr>
        <w:spacing w:line="360" w:lineRule="auto"/>
        <w:jc w:val="both"/>
        <w:rPr>
          <w:lang w:val="fr-FR"/>
        </w:rPr>
      </w:pPr>
      <w:r w:rsidRPr="00034420">
        <w:rPr>
          <w:lang w:val="en-US"/>
        </w:rPr>
        <w:t></w:t>
      </w:r>
      <w:r w:rsidRPr="00034420">
        <w:rPr>
          <w:lang w:val="fr-FR"/>
        </w:rPr>
        <w:t xml:space="preserve">  </w:t>
      </w:r>
      <w:r w:rsidR="00154E1C">
        <w:rPr>
          <w:b/>
          <w:lang w:val="fr-FR"/>
        </w:rPr>
        <w:t>E</w:t>
      </w:r>
      <w:r w:rsidRPr="00034420">
        <w:rPr>
          <w:b/>
          <w:lang w:val="fr-FR"/>
        </w:rPr>
        <w:t>xtrase de C.F.</w:t>
      </w:r>
      <w:r w:rsidR="00A6600D">
        <w:rPr>
          <w:b/>
          <w:lang w:val="fr-FR"/>
        </w:rPr>
        <w:t xml:space="preserve"> </w:t>
      </w:r>
      <w:r w:rsidRPr="00034420">
        <w:rPr>
          <w:b/>
          <w:lang w:val="fr-FR"/>
        </w:rPr>
        <w:t>/</w:t>
      </w:r>
      <w:r w:rsidR="00A6600D">
        <w:rPr>
          <w:b/>
          <w:lang w:val="fr-FR"/>
        </w:rPr>
        <w:t xml:space="preserve"> </w:t>
      </w:r>
      <w:r w:rsidRPr="00034420">
        <w:rPr>
          <w:b/>
          <w:lang w:val="fr-FR"/>
        </w:rPr>
        <w:t>încheieri dispuse de O.C.P.I. Iași</w:t>
      </w:r>
    </w:p>
    <w:p w:rsidR="002630F5" w:rsidRPr="00034420" w:rsidRDefault="002630F5" w:rsidP="002630F5">
      <w:pPr>
        <w:spacing w:line="360" w:lineRule="auto"/>
        <w:jc w:val="both"/>
        <w:rPr>
          <w:lang w:val="en-US"/>
        </w:rPr>
      </w:pPr>
      <w:r w:rsidRPr="00034420">
        <w:rPr>
          <w:lang w:val="en-US"/>
        </w:rPr>
        <w:t xml:space="preserve">  </w:t>
      </w:r>
      <w:r w:rsidRPr="00034420">
        <w:rPr>
          <w:b/>
          <w:lang w:val="en-US"/>
        </w:rPr>
        <w:t>H.C.L. privind P.U.Z. de includere în intravilan</w:t>
      </w:r>
    </w:p>
    <w:p w:rsidR="002630F5" w:rsidRPr="00034420" w:rsidRDefault="00E1407C" w:rsidP="002630F5">
      <w:pPr>
        <w:spacing w:line="360" w:lineRule="auto"/>
        <w:jc w:val="both"/>
        <w:rPr>
          <w:lang w:val="fr-FR"/>
        </w:rPr>
      </w:pPr>
      <w:r w:rsidRPr="008142A9">
        <w:rPr>
          <w:highlight w:val="black"/>
          <w:lang w:val="en-US"/>
        </w:rPr>
        <w:t></w:t>
      </w:r>
      <w:r w:rsidR="002630F5" w:rsidRPr="00034420">
        <w:rPr>
          <w:lang w:val="fr-FR"/>
        </w:rPr>
        <w:t xml:space="preserve">  </w:t>
      </w:r>
      <w:r w:rsidR="002630F5" w:rsidRPr="00034420">
        <w:rPr>
          <w:b/>
          <w:lang w:val="fr-FR"/>
        </w:rPr>
        <w:t>C.I. (P.F.)</w:t>
      </w:r>
      <w:r w:rsidR="00A6600D">
        <w:rPr>
          <w:b/>
          <w:lang w:val="fr-FR"/>
        </w:rPr>
        <w:t xml:space="preserve"> </w:t>
      </w:r>
      <w:r w:rsidR="002630F5" w:rsidRPr="00034420">
        <w:rPr>
          <w:b/>
          <w:lang w:val="fr-FR"/>
        </w:rPr>
        <w:t>/</w:t>
      </w:r>
      <w:r w:rsidR="00A6600D">
        <w:rPr>
          <w:b/>
          <w:lang w:val="fr-FR"/>
        </w:rPr>
        <w:t xml:space="preserve"> </w:t>
      </w:r>
      <w:r w:rsidR="002630F5" w:rsidRPr="00034420">
        <w:rPr>
          <w:b/>
          <w:lang w:val="fr-FR"/>
        </w:rPr>
        <w:t>Certificat de înregistrare (P.J.)</w:t>
      </w:r>
    </w:p>
    <w:p w:rsidR="002630F5" w:rsidRPr="00034420" w:rsidRDefault="002630F5" w:rsidP="00145F1E">
      <w:pPr>
        <w:spacing w:line="276" w:lineRule="auto"/>
        <w:ind w:firstLine="708"/>
        <w:jc w:val="both"/>
        <w:rPr>
          <w:lang w:val="fr-FR"/>
        </w:rPr>
      </w:pPr>
      <w:r w:rsidRPr="00034420">
        <w:rPr>
          <w:lang w:val="fr-FR"/>
        </w:rPr>
        <w:t xml:space="preserve">Mentionez </w:t>
      </w:r>
      <w:r w:rsidR="00A95883">
        <w:rPr>
          <w:lang w:val="fr-FR"/>
        </w:rPr>
        <w:t>motivul solicitării</w:t>
      </w:r>
      <w:r w:rsidR="00075520">
        <w:rPr>
          <w:lang w:val="fr-FR"/>
        </w:rPr>
        <w:t xml:space="preserve">: </w:t>
      </w:r>
      <w:r w:rsidR="00A95883" w:rsidRPr="00034420">
        <w:rPr>
          <w:lang w:val="fr-FR"/>
        </w:rPr>
        <w:t>adres</w:t>
      </w:r>
      <w:r w:rsidR="00A95883">
        <w:rPr>
          <w:lang w:val="fr-FR"/>
        </w:rPr>
        <w:t>a</w:t>
      </w:r>
      <w:r w:rsidR="00A95883" w:rsidRPr="00034420">
        <w:rPr>
          <w:lang w:val="fr-FR"/>
        </w:rPr>
        <w:t xml:space="preserve"> nu corespund</w:t>
      </w:r>
      <w:r w:rsidR="00A95883">
        <w:rPr>
          <w:lang w:val="fr-FR"/>
        </w:rPr>
        <w:t>e</w:t>
      </w:r>
      <w:r w:rsidR="00A95883" w:rsidRPr="00034420">
        <w:rPr>
          <w:lang w:val="fr-FR"/>
        </w:rPr>
        <w:t xml:space="preserve"> în diferite acte</w:t>
      </w:r>
      <w:r w:rsidR="00BE73B4">
        <w:rPr>
          <w:lang w:val="fr-FR"/>
        </w:rPr>
        <w:t>/redenumire arteră</w:t>
      </w:r>
    </w:p>
    <w:p w:rsidR="00E1407C" w:rsidRDefault="002630F5" w:rsidP="00145F1E">
      <w:pPr>
        <w:spacing w:line="276" w:lineRule="auto"/>
        <w:ind w:firstLine="708"/>
        <w:jc w:val="both"/>
        <w:rPr>
          <w:lang w:val="fr-FR"/>
        </w:rPr>
      </w:pPr>
      <w:r w:rsidRPr="00034420">
        <w:rPr>
          <w:lang w:val="fr-FR"/>
        </w:rPr>
        <w:t xml:space="preserve">Documentul îmi este necesar </w:t>
      </w:r>
      <w:r w:rsidR="00E1407C">
        <w:rPr>
          <w:lang w:val="fr-FR"/>
        </w:rPr>
        <w:t xml:space="preserve">pentru DTAC a investitiei : </w:t>
      </w:r>
      <w:r w:rsidR="00CC1AB6" w:rsidRPr="00CC1AB6">
        <w:rPr>
          <w:b/>
          <w:bCs/>
          <w:lang w:val="fr-FR"/>
        </w:rPr>
        <w:t>{{</w:t>
      </w:r>
      <w:r w:rsidR="00145F1E">
        <w:rPr>
          <w:b/>
          <w:bCs/>
          <w:lang w:val="fr-FR"/>
        </w:rPr>
        <w:t>nume_lucrare</w:t>
      </w:r>
      <w:r w:rsidR="002710C7">
        <w:rPr>
          <w:b/>
          <w:bCs/>
          <w:lang w:val="fr-FR"/>
        </w:rPr>
        <w:t>_CU</w:t>
      </w:r>
      <w:r w:rsidR="00CC1AB6">
        <w:rPr>
          <w:b/>
          <w:bCs/>
          <w:lang w:val="fr-FR"/>
        </w:rPr>
        <w:t>}}</w:t>
      </w:r>
      <w:r w:rsidR="00075520">
        <w:rPr>
          <w:b/>
          <w:bCs/>
          <w:lang w:val="fr-FR"/>
        </w:rPr>
        <w:t>;</w:t>
      </w:r>
    </w:p>
    <w:p w:rsidR="00145F1E" w:rsidRDefault="00145F1E" w:rsidP="007F7DFA">
      <w:pPr>
        <w:spacing w:line="360" w:lineRule="auto"/>
        <w:ind w:firstLine="708"/>
        <w:jc w:val="both"/>
        <w:rPr>
          <w:lang w:val="fr-FR"/>
        </w:rPr>
      </w:pPr>
    </w:p>
    <w:p w:rsidR="00166BEC" w:rsidRPr="00166BEC" w:rsidRDefault="00166BEC" w:rsidP="007F7DFA">
      <w:pPr>
        <w:spacing w:line="360" w:lineRule="auto"/>
        <w:ind w:firstLine="708"/>
        <w:jc w:val="both"/>
        <w:rPr>
          <w:lang w:val="en-US"/>
        </w:rPr>
      </w:pPr>
      <w:r>
        <w:rPr>
          <w:lang w:val="fr-FR"/>
        </w:rPr>
        <w:t>Solicit comunicarea r</w:t>
      </w:r>
      <w:r w:rsidR="00F23DF5">
        <w:rPr>
          <w:lang w:val="fr-FR"/>
        </w:rPr>
        <w:t>ă</w:t>
      </w:r>
      <w:r>
        <w:rPr>
          <w:lang w:val="fr-FR"/>
        </w:rPr>
        <w:t>spunsului</w:t>
      </w:r>
      <w:r>
        <w:rPr>
          <w:lang w:val="en-US"/>
        </w:rPr>
        <w:t>:</w:t>
      </w:r>
    </w:p>
    <w:p w:rsidR="00166BEC" w:rsidRDefault="00166BEC" w:rsidP="00166BEC">
      <w:pPr>
        <w:jc w:val="both"/>
        <w:rPr>
          <w:lang w:val="fr-FR"/>
        </w:rPr>
      </w:pPr>
      <w:r w:rsidRPr="00034420">
        <w:rPr>
          <w:lang w:val="en-US"/>
        </w:rPr>
        <w:t></w:t>
      </w:r>
      <w:r w:rsidRPr="00034420">
        <w:rPr>
          <w:lang w:val="fr-FR"/>
        </w:rPr>
        <w:t xml:space="preserve"> </w:t>
      </w:r>
      <w:r>
        <w:rPr>
          <w:lang w:val="fr-FR"/>
        </w:rPr>
        <w:t>prin poștă</w:t>
      </w:r>
    </w:p>
    <w:p w:rsidR="00166BEC" w:rsidRDefault="00E1407C" w:rsidP="00166BEC">
      <w:pPr>
        <w:jc w:val="both"/>
        <w:rPr>
          <w:lang w:val="fr-FR"/>
        </w:rPr>
      </w:pPr>
      <w:r w:rsidRPr="008142A9">
        <w:rPr>
          <w:highlight w:val="black"/>
          <w:lang w:val="en-US"/>
        </w:rPr>
        <w:t></w:t>
      </w:r>
      <w:r w:rsidR="00166BEC" w:rsidRPr="00034420">
        <w:rPr>
          <w:lang w:val="fr-FR"/>
        </w:rPr>
        <w:t xml:space="preserve"> </w:t>
      </w:r>
      <w:r w:rsidR="00166BEC">
        <w:rPr>
          <w:lang w:val="fr-FR"/>
        </w:rPr>
        <w:t xml:space="preserve">ridicare personală </w:t>
      </w:r>
      <w:r w:rsidR="0017464E">
        <w:rPr>
          <w:lang w:val="fr-FR"/>
        </w:rPr>
        <w:t>din</w:t>
      </w:r>
      <w:r w:rsidR="00166BEC">
        <w:rPr>
          <w:lang w:val="fr-FR"/>
        </w:rPr>
        <w:t xml:space="preserve"> registratură</w:t>
      </w:r>
    </w:p>
    <w:p w:rsidR="00034420" w:rsidRPr="00034E39" w:rsidRDefault="00CC1AB6" w:rsidP="002630F5">
      <w:pPr>
        <w:spacing w:line="360" w:lineRule="auto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4394835</wp:posOffset>
            </wp:positionH>
            <wp:positionV relativeFrom="paragraph">
              <wp:posOffset>208915</wp:posOffset>
            </wp:positionV>
            <wp:extent cx="1079500" cy="1079500"/>
            <wp:effectExtent l="0" t="0" r="6350" b="6350"/>
            <wp:wrapNone/>
            <wp:docPr id="1005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405" w:rsidRDefault="00E432B3" w:rsidP="009130FE">
      <w:pPr>
        <w:jc w:val="both"/>
        <w:rPr>
          <w:b/>
          <w:lang w:val="en-US"/>
        </w:rPr>
      </w:pPr>
      <w:r>
        <w:rPr>
          <w:b/>
          <w:lang w:val="en-US"/>
        </w:rPr>
        <w:t xml:space="preserve">               </w:t>
      </w:r>
      <w:r w:rsidR="00075520">
        <w:rPr>
          <w:b/>
          <w:lang w:val="en-US"/>
        </w:rPr>
        <w:t xml:space="preserve"> </w:t>
      </w:r>
      <w:r w:rsidR="002630F5" w:rsidRPr="00034420">
        <w:rPr>
          <w:b/>
          <w:lang w:val="en-US"/>
        </w:rPr>
        <w:t>DATA,</w:t>
      </w:r>
      <w:r w:rsidR="002630F5" w:rsidRPr="00034420">
        <w:rPr>
          <w:b/>
          <w:lang w:val="en-US"/>
        </w:rPr>
        <w:tab/>
      </w:r>
      <w:r w:rsidR="002630F5" w:rsidRPr="00034420">
        <w:rPr>
          <w:b/>
          <w:lang w:val="en-US"/>
        </w:rPr>
        <w:tab/>
      </w:r>
      <w:r w:rsidR="002630F5" w:rsidRPr="00034420">
        <w:rPr>
          <w:b/>
          <w:lang w:val="en-US"/>
        </w:rPr>
        <w:tab/>
      </w:r>
      <w:r w:rsidR="002630F5" w:rsidRPr="00034420">
        <w:rPr>
          <w:b/>
          <w:lang w:val="en-US"/>
        </w:rPr>
        <w:tab/>
      </w:r>
      <w:r w:rsidR="002630F5" w:rsidRPr="00034420">
        <w:rPr>
          <w:b/>
          <w:lang w:val="en-US"/>
        </w:rPr>
        <w:tab/>
      </w:r>
      <w:r w:rsidR="002630F5" w:rsidRPr="00034420">
        <w:rPr>
          <w:b/>
          <w:lang w:val="en-US"/>
        </w:rPr>
        <w:tab/>
      </w:r>
      <w:r>
        <w:rPr>
          <w:b/>
          <w:lang w:val="en-US"/>
        </w:rPr>
        <w:t xml:space="preserve">  </w:t>
      </w:r>
      <w:r w:rsidR="002630F5" w:rsidRPr="00034420">
        <w:rPr>
          <w:b/>
          <w:lang w:val="en-US"/>
        </w:rPr>
        <w:tab/>
        <w:t>SEMN</w:t>
      </w:r>
      <w:r w:rsidR="00ED3C3B">
        <w:rPr>
          <w:b/>
          <w:lang w:val="en-US"/>
        </w:rPr>
        <w:t>Ă</w:t>
      </w:r>
      <w:r w:rsidR="002630F5" w:rsidRPr="00034420">
        <w:rPr>
          <w:b/>
          <w:lang w:val="en-US"/>
        </w:rPr>
        <w:t>TURA,</w:t>
      </w:r>
    </w:p>
    <w:p w:rsidR="00C21405" w:rsidRDefault="00CC1AB6" w:rsidP="00145F1E">
      <w:pPr>
        <w:ind w:firstLine="708"/>
        <w:jc w:val="both"/>
        <w:rPr>
          <w:b/>
          <w:lang w:val="en-US"/>
        </w:rPr>
      </w:pPr>
      <w:r>
        <w:rPr>
          <w:b/>
          <w:lang w:val="en-US"/>
        </w:rPr>
        <w:t>{{</w:t>
      </w:r>
      <w:r w:rsidR="00145F1E">
        <w:rPr>
          <w:b/>
          <w:lang w:val="en-US"/>
        </w:rPr>
        <w:t>data</w:t>
      </w:r>
      <w:r>
        <w:rPr>
          <w:b/>
          <w:lang w:val="en-US"/>
        </w:rPr>
        <w:t>}}</w:t>
      </w:r>
    </w:p>
    <w:p w:rsidR="005D6C2E" w:rsidRDefault="005D6C2E" w:rsidP="008E4CBB">
      <w:pPr>
        <w:jc w:val="both"/>
        <w:outlineLvl w:val="0"/>
      </w:pPr>
    </w:p>
    <w:p w:rsidR="00A57787" w:rsidRDefault="00CC1AB6" w:rsidP="008E4CBB">
      <w:pPr>
        <w:jc w:val="both"/>
        <w:outlineLvl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3591560</wp:posOffset>
            </wp:positionH>
            <wp:positionV relativeFrom="paragraph">
              <wp:posOffset>24765</wp:posOffset>
            </wp:positionV>
            <wp:extent cx="1079500" cy="539750"/>
            <wp:effectExtent l="0" t="0" r="6350" b="0"/>
            <wp:wrapNone/>
            <wp:docPr id="1006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C92">
        <w:t xml:space="preserve">  </w:t>
      </w:r>
    </w:p>
    <w:sectPr w:rsidR="00A57787" w:rsidSect="00751C46">
      <w:footerReference w:type="even" r:id="rId12"/>
      <w:footerReference w:type="default" r:id="rId13"/>
      <w:footerReference w:type="first" r:id="rId14"/>
      <w:pgSz w:w="11906" w:h="16838" w:code="9"/>
      <w:pgMar w:top="284" w:right="454" w:bottom="454" w:left="737" w:header="284" w:footer="0" w:gutter="5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5228" w:rsidRDefault="00EB5228">
      <w:r>
        <w:separator/>
      </w:r>
    </w:p>
  </w:endnote>
  <w:endnote w:type="continuationSeparator" w:id="0">
    <w:p w:rsidR="00EB5228" w:rsidRDefault="00EB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lumb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675" w:rsidRDefault="00CF4675" w:rsidP="00170B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4675" w:rsidRDefault="00CF4675" w:rsidP="00CF46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675" w:rsidRPr="00CF4675" w:rsidRDefault="00CF4675" w:rsidP="00170B41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CF4675">
      <w:rPr>
        <w:rStyle w:val="PageNumber"/>
        <w:sz w:val="18"/>
        <w:szCs w:val="18"/>
      </w:rPr>
      <w:fldChar w:fldCharType="begin"/>
    </w:r>
    <w:r w:rsidRPr="00CF4675">
      <w:rPr>
        <w:rStyle w:val="PageNumber"/>
        <w:sz w:val="18"/>
        <w:szCs w:val="18"/>
      </w:rPr>
      <w:instrText xml:space="preserve">PAGE  </w:instrText>
    </w:r>
    <w:r w:rsidRPr="00CF4675">
      <w:rPr>
        <w:rStyle w:val="PageNumber"/>
        <w:sz w:val="18"/>
        <w:szCs w:val="18"/>
      </w:rPr>
      <w:fldChar w:fldCharType="separate"/>
    </w:r>
    <w:r w:rsidR="00A6600D">
      <w:rPr>
        <w:rStyle w:val="PageNumber"/>
        <w:noProof/>
        <w:sz w:val="18"/>
        <w:szCs w:val="18"/>
      </w:rPr>
      <w:t>2</w:t>
    </w:r>
    <w:r w:rsidRPr="00CF4675">
      <w:rPr>
        <w:rStyle w:val="PageNumber"/>
        <w:sz w:val="18"/>
        <w:szCs w:val="18"/>
      </w:rPr>
      <w:fldChar w:fldCharType="end"/>
    </w:r>
    <w:r w:rsidRPr="00CF4675">
      <w:rPr>
        <w:rStyle w:val="PageNumber"/>
        <w:sz w:val="18"/>
        <w:szCs w:val="18"/>
      </w:rPr>
      <w:t>/</w:t>
    </w:r>
    <w:r w:rsidRPr="00CF4675">
      <w:rPr>
        <w:rStyle w:val="PageNumber"/>
        <w:sz w:val="18"/>
        <w:szCs w:val="18"/>
      </w:rPr>
      <w:fldChar w:fldCharType="begin"/>
    </w:r>
    <w:r w:rsidRPr="00CF4675">
      <w:rPr>
        <w:rStyle w:val="PageNumber"/>
        <w:sz w:val="18"/>
        <w:szCs w:val="18"/>
      </w:rPr>
      <w:instrText xml:space="preserve"> NUMPAGES </w:instrText>
    </w:r>
    <w:r w:rsidRPr="00CF4675">
      <w:rPr>
        <w:rStyle w:val="PageNumber"/>
        <w:sz w:val="18"/>
        <w:szCs w:val="18"/>
      </w:rPr>
      <w:fldChar w:fldCharType="separate"/>
    </w:r>
    <w:r w:rsidR="00A6600D">
      <w:rPr>
        <w:rStyle w:val="PageNumber"/>
        <w:noProof/>
        <w:sz w:val="18"/>
        <w:szCs w:val="18"/>
      </w:rPr>
      <w:t>2</w:t>
    </w:r>
    <w:r w:rsidRPr="00CF4675">
      <w:rPr>
        <w:rStyle w:val="PageNumber"/>
        <w:sz w:val="18"/>
        <w:szCs w:val="18"/>
      </w:rPr>
      <w:fldChar w:fldCharType="end"/>
    </w:r>
  </w:p>
  <w:p w:rsidR="00FD7F8D" w:rsidRDefault="00000000" w:rsidP="00CF4675">
    <w:pPr>
      <w:pStyle w:val="Footer"/>
      <w:ind w:right="360"/>
    </w:pPr>
    <w:r>
      <w:pict w14:anchorId="297521CF">
        <v:rect id="_x0000_i1027" style="width:0;height:1.5pt" o:hralign="center" o:hrstd="t" o:hr="t" fillcolor="gray" stroked="f"/>
      </w:pict>
    </w:r>
  </w:p>
  <w:p w:rsidR="00BC6874" w:rsidRPr="00B70B0E" w:rsidRDefault="00BC6874" w:rsidP="00BC6874">
    <w:pPr>
      <w:pStyle w:val="Footer"/>
      <w:jc w:val="center"/>
      <w:rPr>
        <w:color w:val="0000FF"/>
      </w:rPr>
    </w:pPr>
    <w:r w:rsidRPr="00B70B0E">
      <w:rPr>
        <w:color w:val="0000FF"/>
        <w:sz w:val="16"/>
        <w:szCs w:val="12"/>
      </w:rPr>
      <w:t xml:space="preserve">E-mail:      Tel/fax:  </w:t>
    </w:r>
    <w:r w:rsidRPr="00B70B0E">
      <w:rPr>
        <w:color w:val="0000FF"/>
        <w:sz w:val="12"/>
        <w:szCs w:val="12"/>
      </w:rPr>
      <w:br/>
    </w:r>
  </w:p>
  <w:p w:rsidR="003F09F1" w:rsidRPr="001F33AA" w:rsidRDefault="003F09F1" w:rsidP="002C20CA">
    <w:pPr>
      <w:pStyle w:val="Footer"/>
      <w:jc w:val="center"/>
      <w:rPr>
        <w:rFonts w:ascii="Arial Black" w:hAnsi="Arial Black"/>
        <w:color w:val="A50021"/>
        <w:sz w:val="12"/>
        <w:szCs w:val="12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1F33AA">
      <w:rPr>
        <w:rFonts w:ascii="Arial Black" w:hAnsi="Arial Black"/>
        <w:color w:val="A50021"/>
        <w:sz w:val="12"/>
        <w:szCs w:val="12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57787" w:rsidRDefault="001F33AA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D9EC15E" wp14:editId="1E6CEB59">
              <wp:simplePos x="0" y="0"/>
              <wp:positionH relativeFrom="column">
                <wp:posOffset>674370</wp:posOffset>
              </wp:positionH>
              <wp:positionV relativeFrom="page">
                <wp:posOffset>10065385</wp:posOffset>
              </wp:positionV>
              <wp:extent cx="5234305" cy="380365"/>
              <wp:effectExtent l="0" t="0" r="0" b="0"/>
              <wp:wrapNone/>
              <wp:docPr id="13" name="Casetă text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34305" cy="380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57787" w:rsidRDefault="001F33AA" w:rsidP="00A57787">
                          <w:pPr>
                            <w:tabs>
                              <w:tab w:val="left" w:pos="567"/>
                              <w:tab w:val="left" w:pos="2977"/>
                            </w:tabs>
                            <w:ind w:left="113" w:hanging="113"/>
                            <w:rPr>
                              <w:sz w:val="20"/>
                              <w:szCs w:val="20"/>
                            </w:rPr>
                          </w:pPr>
                          <w:r w:rsidRPr="00F25046">
                            <w:rPr>
                              <w:rFonts w:ascii="Wingdings" w:eastAsia="Wingdings" w:hAnsi="Wingdings" w:cs="Wingdings"/>
                              <w:b/>
                              <w:noProof/>
                              <w:color w:val="D6000E"/>
                              <w:position w:val="-6"/>
                              <w:sz w:val="10"/>
                              <w:szCs w:val="10"/>
                            </w:rPr>
                            <w:drawing>
                              <wp:inline distT="0" distB="0" distL="0" distR="0" wp14:anchorId="2CE0EB42" wp14:editId="4BAE02E4">
                                <wp:extent cx="133224" cy="143268"/>
                                <wp:effectExtent l="0" t="0" r="0" b="0"/>
                                <wp:docPr id="2" name="Imagin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Imagine 18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2715" cy="1428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A57787" w:rsidRPr="006145BF">
                            <w:rPr>
                              <w:rFonts w:eastAsia="Arial"/>
                              <w:color w:val="000000"/>
                              <w:sz w:val="16"/>
                              <w:szCs w:val="16"/>
                            </w:rPr>
                            <w:t>Bd.Ștefan</w:t>
                          </w:r>
                          <w:r w:rsidR="00A57787">
                            <w:rPr>
                              <w:rFonts w:eastAsia="Arial"/>
                              <w:color w:val="000000"/>
                              <w:sz w:val="16"/>
                              <w:szCs w:val="16"/>
                            </w:rPr>
                            <w:t xml:space="preserve"> cel Mare și Sfânt nr.11</w:t>
                          </w:r>
                          <w:r w:rsidR="00A57787">
                            <w:rPr>
                              <w:rFonts w:eastAsia="Arial"/>
                              <w:sz w:val="16"/>
                              <w:szCs w:val="16"/>
                            </w:rPr>
                            <w:t xml:space="preserve">             </w:t>
                          </w:r>
                          <w:r w:rsidRPr="00F25046">
                            <w:rPr>
                              <w:rFonts w:ascii="Wingdings" w:eastAsia="Wingdings" w:hAnsi="Wingdings" w:cs="Wingdings"/>
                              <w:b/>
                              <w:noProof/>
                              <w:color w:val="D6000E"/>
                              <w:sz w:val="10"/>
                              <w:szCs w:val="10"/>
                            </w:rPr>
                            <w:drawing>
                              <wp:inline distT="0" distB="0" distL="0" distR="0" wp14:anchorId="6DB1BC58" wp14:editId="56935BCD">
                                <wp:extent cx="162423" cy="106203"/>
                                <wp:effectExtent l="0" t="0" r="0" b="0"/>
                                <wp:docPr id="3" name="Imagin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Imagine 19"/>
                                        <pic:cNvPicPr/>
                                      </pic:nvPicPr>
                                      <pic:blipFill>
                                        <a:blip r:embed="rId2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925" cy="1060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A57787">
                            <w:rPr>
                              <w:rFonts w:eastAsia="Arial"/>
                              <w:color w:val="000000"/>
                              <w:sz w:val="16"/>
                              <w:szCs w:val="16"/>
                            </w:rPr>
                            <w:t>0232 267 582</w:t>
                          </w:r>
                          <w:r w:rsidR="00A57787" w:rsidRPr="002416C2">
                            <w:rPr>
                              <w:rFonts w:ascii="Wingdings" w:eastAsia="Wingdings" w:hAnsi="Wingdings" w:cs="Wingdings"/>
                              <w:b/>
                              <w:bCs/>
                              <w:color w:val="D6000E"/>
                              <w:sz w:val="10"/>
                              <w:szCs w:val="10"/>
                            </w:rPr>
                            <w:t></w:t>
                          </w:r>
                          <w:r>
                            <w:rPr>
                              <w:rFonts w:ascii="Wingdings" w:eastAsia="Wingdings" w:hAnsi="Wingdings" w:cs="Wingdings"/>
                              <w:b/>
                              <w:noProof/>
                              <w:color w:val="D6000E"/>
                              <w:sz w:val="10"/>
                              <w:szCs w:val="10"/>
                            </w:rPr>
                            <w:drawing>
                              <wp:inline distT="0" distB="0" distL="0" distR="0" wp14:anchorId="6E35AD99" wp14:editId="1C51B687">
                                <wp:extent cx="114300" cy="114300"/>
                                <wp:effectExtent l="0" t="0" r="0" b="0"/>
                                <wp:docPr id="4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300" cy="114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A57787">
                            <w:rPr>
                              <w:rFonts w:eastAsia="Arial"/>
                              <w:color w:val="000000"/>
                              <w:sz w:val="16"/>
                              <w:szCs w:val="16"/>
                            </w:rPr>
                            <w:t xml:space="preserve"> 0232 211 200</w:t>
                          </w:r>
                          <w:r w:rsidR="00A57787">
                            <w:rPr>
                              <w:rFonts w:eastAsia="Arial"/>
                              <w:sz w:val="16"/>
                              <w:szCs w:val="16"/>
                            </w:rPr>
                            <w:t xml:space="preserve">           </w:t>
                          </w:r>
                          <w:r w:rsidR="00A57787">
                            <w:rPr>
                              <w:rFonts w:eastAsia="Arial"/>
                              <w:color w:val="000000"/>
                              <w:sz w:val="16"/>
                              <w:szCs w:val="16"/>
                            </w:rPr>
                            <w:t>www.primaria-iasi.ro</w:t>
                          </w:r>
                        </w:p>
                        <w:p w:rsidR="00A57787" w:rsidRPr="00D764CA" w:rsidRDefault="00A57787" w:rsidP="00A57787">
                          <w:pPr>
                            <w:tabs>
                              <w:tab w:val="left" w:pos="567"/>
                            </w:tabs>
                            <w:spacing w:line="360" w:lineRule="auto"/>
                            <w:ind w:left="113" w:hanging="113"/>
                            <w:rPr>
                              <w:spacing w:val="-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Arial"/>
                              <w:spacing w:val="-6"/>
                              <w:sz w:val="16"/>
                              <w:szCs w:val="16"/>
                            </w:rPr>
                            <w:t xml:space="preserve">     </w:t>
                          </w:r>
                          <w:r w:rsidRPr="002643EF">
                            <w:rPr>
                              <w:rFonts w:eastAsia="Arial"/>
                              <w:spacing w:val="-6"/>
                              <w:sz w:val="16"/>
                              <w:szCs w:val="16"/>
                            </w:rPr>
                            <w:t>Iași RO-700054; Cod Fiscal: 4541580</w:t>
                          </w:r>
                          <w:r>
                            <w:rPr>
                              <w:rFonts w:eastAsia="Arial"/>
                              <w:sz w:val="16"/>
                              <w:szCs w:val="16"/>
                            </w:rPr>
                            <w:t xml:space="preserve">           </w:t>
                          </w:r>
                          <w:r w:rsidR="001F33AA" w:rsidRPr="00F25046">
                            <w:rPr>
                              <w:rFonts w:eastAsia="Arial"/>
                              <w:noProof/>
                              <w:color w:val="000000"/>
                              <w:w w:val="99"/>
                              <w:position w:val="-6"/>
                              <w:sz w:val="16"/>
                              <w:szCs w:val="16"/>
                            </w:rPr>
                            <w:drawing>
                              <wp:inline distT="0" distB="0" distL="0" distR="0" wp14:anchorId="05D41AE9" wp14:editId="35190329">
                                <wp:extent cx="143268" cy="146050"/>
                                <wp:effectExtent l="0" t="0" r="0" b="0"/>
                                <wp:docPr id="5" name="Imagin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Imagine 21"/>
                                        <pic:cNvPicPr/>
                                      </pic:nvPicPr>
                                      <pic:blipFill>
                                        <a:blip r:embed="rId4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2875" cy="146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eastAsia="Arial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5" w:history="1">
                            <w:r w:rsidRPr="00F57D87">
                              <w:rPr>
                                <w:rStyle w:val="Hyperlink"/>
                                <w:rFonts w:eastAsia="Arial"/>
                                <w:color w:val="000000"/>
                                <w:w w:val="99"/>
                                <w:sz w:val="16"/>
                                <w:szCs w:val="16"/>
                              </w:rPr>
                              <w:t>cabinet.primar@primaria-iasi.</w:t>
                            </w:r>
                            <w:r w:rsidRPr="00F57D87">
                              <w:rPr>
                                <w:rStyle w:val="Hyperlink"/>
                                <w:rFonts w:eastAsia="Arial"/>
                                <w:color w:val="000000"/>
                                <w:spacing w:val="-6"/>
                                <w:w w:val="99"/>
                                <w:sz w:val="16"/>
                                <w:szCs w:val="16"/>
                              </w:rPr>
                              <w:t>ro</w:t>
                            </w:r>
                          </w:hyperlink>
                          <w:r>
                            <w:rPr>
                              <w:rFonts w:eastAsia="Arial"/>
                              <w:sz w:val="16"/>
                              <w:szCs w:val="16"/>
                            </w:rPr>
                            <w:t xml:space="preserve">            </w:t>
                          </w:r>
                          <w:r w:rsidR="001F33AA" w:rsidRPr="00F25046">
                            <w:rPr>
                              <w:rFonts w:eastAsia="Arial"/>
                              <w:noProof/>
                              <w:spacing w:val="-6"/>
                              <w:w w:val="97"/>
                              <w:sz w:val="16"/>
                              <w:szCs w:val="16"/>
                            </w:rPr>
                            <w:drawing>
                              <wp:inline distT="0" distB="0" distL="0" distR="0" wp14:anchorId="1B9AFD4F" wp14:editId="23F48922">
                                <wp:extent cx="101600" cy="101600"/>
                                <wp:effectExtent l="0" t="0" r="0" b="0"/>
                                <wp:docPr id="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1600" cy="101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D764CA">
                            <w:rPr>
                              <w:rFonts w:eastAsia="Arial"/>
                              <w:spacing w:val="-6"/>
                              <w:w w:val="97"/>
                              <w:sz w:val="16"/>
                              <w:szCs w:val="16"/>
                            </w:rPr>
                            <w:t xml:space="preserve"> /</w:t>
                          </w:r>
                          <w:r w:rsidRPr="00D764CA">
                            <w:rPr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764CA">
                            <w:rPr>
                              <w:rFonts w:eastAsia="Arial"/>
                              <w:spacing w:val="-6"/>
                              <w:w w:val="97"/>
                              <w:sz w:val="16"/>
                              <w:szCs w:val="16"/>
                            </w:rPr>
                            <w:t>PrimariaMunicipiuluiIasi</w:t>
                          </w:r>
                        </w:p>
                        <w:p w:rsidR="00A57787" w:rsidRDefault="00A57787" w:rsidP="00A57787">
                          <w:pPr>
                            <w:tabs>
                              <w:tab w:val="left" w:pos="567"/>
                            </w:tabs>
                            <w:ind w:left="113" w:hanging="113"/>
                          </w:pPr>
                        </w:p>
                        <w:p w:rsidR="00A57787" w:rsidRDefault="00A57787" w:rsidP="00A57787">
                          <w:pPr>
                            <w:tabs>
                              <w:tab w:val="left" w:pos="567"/>
                              <w:tab w:val="left" w:pos="2977"/>
                            </w:tabs>
                            <w:ind w:left="113" w:hanging="113"/>
                          </w:pPr>
                        </w:p>
                        <w:p w:rsidR="00A57787" w:rsidRDefault="00A57787" w:rsidP="00A57787">
                          <w:pPr>
                            <w:tabs>
                              <w:tab w:val="left" w:pos="567"/>
                            </w:tabs>
                            <w:ind w:left="113" w:hanging="11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9EC15E" id="_x0000_t202" coordsize="21600,21600" o:spt="202" path="m,l,21600r21600,l21600,xe">
              <v:stroke joinstyle="miter"/>
              <v:path gradientshapeok="t" o:connecttype="rect"/>
            </v:shapetype>
            <v:shape id="Casetă text 13" o:spid="_x0000_s1028" type="#_x0000_t202" style="position:absolute;margin-left:53.1pt;margin-top:792.55pt;width:412.15pt;height:2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" filled="f" stroked="f" strokeweight=".5pt">
              <v:textbox>
                <w:txbxContent>
                  <w:p w:rsidR="00A57787" w:rsidRDefault="001F33AA" w:rsidP="00A57787">
                    <w:pPr>
                      <w:tabs>
                        <w:tab w:val="left" w:pos="567"/>
                        <w:tab w:val="left" w:pos="2977"/>
                      </w:tabs>
                      <w:ind w:left="113" w:hanging="113"/>
                      <w:rPr>
                        <w:sz w:val="20"/>
                        <w:szCs w:val="20"/>
                      </w:rPr>
                    </w:pPr>
                    <w:r w:rsidRPr="00F25046">
                      <w:rPr>
                        <w:rFonts w:ascii="Wingdings" w:eastAsia="Wingdings" w:hAnsi="Wingdings" w:cs="Wingdings"/>
                        <w:b/>
                        <w:noProof/>
                        <w:color w:val="D6000E"/>
                        <w:position w:val="-6"/>
                        <w:sz w:val="10"/>
                        <w:szCs w:val="10"/>
                      </w:rPr>
                      <w:drawing>
                        <wp:inline distT="0" distB="0" distL="0" distR="0" wp14:anchorId="2CE0EB42" wp14:editId="4BAE02E4">
                          <wp:extent cx="133224" cy="143268"/>
                          <wp:effectExtent l="0" t="0" r="0" b="0"/>
                          <wp:docPr id="2" name="Imagin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Imagine 18"/>
                                  <pic:cNvPicPr/>
                                </pic:nvPicPr>
                                <pic:blipFill>
                                  <a:blip r:embed="rId1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2715" cy="142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57787" w:rsidRPr="006145BF">
                      <w:rPr>
                        <w:rFonts w:eastAsia="Arial"/>
                        <w:color w:val="000000"/>
                        <w:sz w:val="16"/>
                        <w:szCs w:val="16"/>
                      </w:rPr>
                      <w:t>Bd.Ștefan</w:t>
                    </w:r>
                    <w:r w:rsidR="00A57787">
                      <w:rPr>
                        <w:rFonts w:eastAsia="Arial"/>
                        <w:color w:val="000000"/>
                        <w:sz w:val="16"/>
                        <w:szCs w:val="16"/>
                      </w:rPr>
                      <w:t xml:space="preserve"> cel Mare și Sfânt nr.11</w:t>
                    </w:r>
                    <w:r w:rsidR="00A57787">
                      <w:rPr>
                        <w:rFonts w:eastAsia="Arial"/>
                        <w:sz w:val="16"/>
                        <w:szCs w:val="16"/>
                      </w:rPr>
                      <w:t xml:space="preserve">             </w:t>
                    </w:r>
                    <w:r w:rsidRPr="00F25046">
                      <w:rPr>
                        <w:rFonts w:ascii="Wingdings" w:eastAsia="Wingdings" w:hAnsi="Wingdings" w:cs="Wingdings"/>
                        <w:b/>
                        <w:noProof/>
                        <w:color w:val="D6000E"/>
                        <w:sz w:val="10"/>
                        <w:szCs w:val="10"/>
                      </w:rPr>
                      <w:drawing>
                        <wp:inline distT="0" distB="0" distL="0" distR="0" wp14:anchorId="6DB1BC58" wp14:editId="56935BCD">
                          <wp:extent cx="162423" cy="106203"/>
                          <wp:effectExtent l="0" t="0" r="0" b="0"/>
                          <wp:docPr id="3" name="Imagin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Imagine 19"/>
                                  <pic:cNvPicPr/>
                                </pic:nvPicPr>
                                <pic:blipFill>
                                  <a:blip r:embed="rId2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925" cy="1060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57787">
                      <w:rPr>
                        <w:rFonts w:eastAsia="Arial"/>
                        <w:color w:val="000000"/>
                        <w:sz w:val="16"/>
                        <w:szCs w:val="16"/>
                      </w:rPr>
                      <w:t>0232 267 582</w:t>
                    </w:r>
                    <w:r w:rsidR="00A57787" w:rsidRPr="002416C2">
                      <w:rPr>
                        <w:rFonts w:ascii="Wingdings" w:eastAsia="Wingdings" w:hAnsi="Wingdings" w:cs="Wingdings"/>
                        <w:b/>
                        <w:bCs/>
                        <w:color w:val="D6000E"/>
                        <w:sz w:val="10"/>
                        <w:szCs w:val="10"/>
                      </w:rPr>
                      <w:t></w:t>
                    </w:r>
                    <w:r>
                      <w:rPr>
                        <w:rFonts w:ascii="Wingdings" w:eastAsia="Wingdings" w:hAnsi="Wingdings" w:cs="Wingdings"/>
                        <w:b/>
                        <w:noProof/>
                        <w:color w:val="D6000E"/>
                        <w:sz w:val="10"/>
                        <w:szCs w:val="10"/>
                      </w:rPr>
                      <w:drawing>
                        <wp:inline distT="0" distB="0" distL="0" distR="0" wp14:anchorId="6E35AD99" wp14:editId="1C51B687">
                          <wp:extent cx="114300" cy="114300"/>
                          <wp:effectExtent l="0" t="0" r="0" b="0"/>
                          <wp:docPr id="4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57787">
                      <w:rPr>
                        <w:rFonts w:eastAsia="Arial"/>
                        <w:color w:val="000000"/>
                        <w:sz w:val="16"/>
                        <w:szCs w:val="16"/>
                      </w:rPr>
                      <w:t xml:space="preserve"> 0232 211 200</w:t>
                    </w:r>
                    <w:r w:rsidR="00A57787">
                      <w:rPr>
                        <w:rFonts w:eastAsia="Arial"/>
                        <w:sz w:val="16"/>
                        <w:szCs w:val="16"/>
                      </w:rPr>
                      <w:t xml:space="preserve">           </w:t>
                    </w:r>
                    <w:r w:rsidR="00A57787">
                      <w:rPr>
                        <w:rFonts w:eastAsia="Arial"/>
                        <w:color w:val="000000"/>
                        <w:sz w:val="16"/>
                        <w:szCs w:val="16"/>
                      </w:rPr>
                      <w:t>www.primaria-iasi.ro</w:t>
                    </w:r>
                  </w:p>
                  <w:p w:rsidR="00A57787" w:rsidRPr="00D764CA" w:rsidRDefault="00A57787" w:rsidP="00A57787">
                    <w:pPr>
                      <w:tabs>
                        <w:tab w:val="left" w:pos="567"/>
                      </w:tabs>
                      <w:spacing w:line="360" w:lineRule="auto"/>
                      <w:ind w:left="113" w:hanging="113"/>
                      <w:rPr>
                        <w:spacing w:val="-6"/>
                        <w:sz w:val="20"/>
                        <w:szCs w:val="20"/>
                      </w:rPr>
                    </w:pPr>
                    <w:r>
                      <w:rPr>
                        <w:rFonts w:eastAsia="Arial"/>
                        <w:spacing w:val="-6"/>
                        <w:sz w:val="16"/>
                        <w:szCs w:val="16"/>
                      </w:rPr>
                      <w:t xml:space="preserve">     </w:t>
                    </w:r>
                    <w:r w:rsidRPr="002643EF">
                      <w:rPr>
                        <w:rFonts w:eastAsia="Arial"/>
                        <w:spacing w:val="-6"/>
                        <w:sz w:val="16"/>
                        <w:szCs w:val="16"/>
                      </w:rPr>
                      <w:t>Iași RO-700054; Cod Fiscal: 4541580</w:t>
                    </w:r>
                    <w:r>
                      <w:rPr>
                        <w:rFonts w:eastAsia="Arial"/>
                        <w:sz w:val="16"/>
                        <w:szCs w:val="16"/>
                      </w:rPr>
                      <w:t xml:space="preserve">           </w:t>
                    </w:r>
                    <w:r w:rsidR="001F33AA" w:rsidRPr="00F25046">
                      <w:rPr>
                        <w:rFonts w:eastAsia="Arial"/>
                        <w:noProof/>
                        <w:color w:val="000000"/>
                        <w:w w:val="99"/>
                        <w:position w:val="-6"/>
                        <w:sz w:val="16"/>
                        <w:szCs w:val="16"/>
                      </w:rPr>
                      <w:drawing>
                        <wp:inline distT="0" distB="0" distL="0" distR="0" wp14:anchorId="05D41AE9" wp14:editId="35190329">
                          <wp:extent cx="143268" cy="146050"/>
                          <wp:effectExtent l="0" t="0" r="0" b="0"/>
                          <wp:docPr id="5" name="Imagin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Imagine 21"/>
                                  <pic:cNvPicPr/>
                                </pic:nvPicPr>
                                <pic:blipFill>
                                  <a:blip r:embed="rId4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2875" cy="146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eastAsia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hyperlink r:id="rId7" w:history="1">
                      <w:r w:rsidRPr="00F57D87">
                        <w:rPr>
                          <w:rStyle w:val="Hyperlink"/>
                          <w:rFonts w:eastAsia="Arial"/>
                          <w:color w:val="000000"/>
                          <w:w w:val="99"/>
                          <w:sz w:val="16"/>
                          <w:szCs w:val="16"/>
                        </w:rPr>
                        <w:t>cabinet.primar@primaria-iasi.</w:t>
                      </w:r>
                      <w:r w:rsidRPr="00F57D87">
                        <w:rPr>
                          <w:rStyle w:val="Hyperlink"/>
                          <w:rFonts w:eastAsia="Arial"/>
                          <w:color w:val="000000"/>
                          <w:spacing w:val="-6"/>
                          <w:w w:val="99"/>
                          <w:sz w:val="16"/>
                          <w:szCs w:val="16"/>
                        </w:rPr>
                        <w:t>ro</w:t>
                      </w:r>
                    </w:hyperlink>
                    <w:r>
                      <w:rPr>
                        <w:rFonts w:eastAsia="Arial"/>
                        <w:sz w:val="16"/>
                        <w:szCs w:val="16"/>
                      </w:rPr>
                      <w:t xml:space="preserve">            </w:t>
                    </w:r>
                    <w:r w:rsidR="001F33AA" w:rsidRPr="00F25046">
                      <w:rPr>
                        <w:rFonts w:eastAsia="Arial"/>
                        <w:noProof/>
                        <w:spacing w:val="-6"/>
                        <w:w w:val="97"/>
                        <w:sz w:val="16"/>
                        <w:szCs w:val="16"/>
                      </w:rPr>
                      <w:drawing>
                        <wp:inline distT="0" distB="0" distL="0" distR="0" wp14:anchorId="1B9AFD4F" wp14:editId="23F48922">
                          <wp:extent cx="101600" cy="101600"/>
                          <wp:effectExtent l="0" t="0" r="0" b="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1600" cy="10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D764CA">
                      <w:rPr>
                        <w:rFonts w:eastAsia="Arial"/>
                        <w:spacing w:val="-6"/>
                        <w:w w:val="97"/>
                        <w:sz w:val="16"/>
                        <w:szCs w:val="16"/>
                      </w:rPr>
                      <w:t xml:space="preserve"> /</w:t>
                    </w:r>
                    <w:r w:rsidRPr="00D764CA">
                      <w:rPr>
                        <w:spacing w:val="-6"/>
                        <w:sz w:val="20"/>
                        <w:szCs w:val="20"/>
                      </w:rPr>
                      <w:t xml:space="preserve"> </w:t>
                    </w:r>
                    <w:r w:rsidRPr="00D764CA">
                      <w:rPr>
                        <w:rFonts w:eastAsia="Arial"/>
                        <w:spacing w:val="-6"/>
                        <w:w w:val="97"/>
                        <w:sz w:val="16"/>
                        <w:szCs w:val="16"/>
                      </w:rPr>
                      <w:t>PrimariaMunicipiuluiIasi</w:t>
                    </w:r>
                  </w:p>
                  <w:p w:rsidR="00A57787" w:rsidRDefault="00A57787" w:rsidP="00A57787">
                    <w:pPr>
                      <w:tabs>
                        <w:tab w:val="left" w:pos="567"/>
                      </w:tabs>
                      <w:ind w:left="113" w:hanging="113"/>
                    </w:pPr>
                  </w:p>
                  <w:p w:rsidR="00A57787" w:rsidRDefault="00A57787" w:rsidP="00A57787">
                    <w:pPr>
                      <w:tabs>
                        <w:tab w:val="left" w:pos="567"/>
                        <w:tab w:val="left" w:pos="2977"/>
                      </w:tabs>
                      <w:ind w:left="113" w:hanging="113"/>
                    </w:pPr>
                  </w:p>
                  <w:p w:rsidR="00A57787" w:rsidRDefault="00A57787" w:rsidP="00A57787">
                    <w:pPr>
                      <w:tabs>
                        <w:tab w:val="left" w:pos="567"/>
                      </w:tabs>
                      <w:ind w:left="113" w:hanging="113"/>
                    </w:pP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38D71A6" wp14:editId="744DCF9C">
              <wp:simplePos x="0" y="0"/>
              <wp:positionH relativeFrom="column">
                <wp:posOffset>-135255</wp:posOffset>
              </wp:positionH>
              <wp:positionV relativeFrom="page">
                <wp:posOffset>10001250</wp:posOffset>
              </wp:positionV>
              <wp:extent cx="763270" cy="457200"/>
              <wp:effectExtent l="0" t="0" r="1270" b="0"/>
              <wp:wrapNone/>
              <wp:docPr id="1375424621" name="Casetă text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270" cy="45720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787" w:rsidRPr="00F25046" w:rsidRDefault="00A57787" w:rsidP="00A57787">
                          <w:pPr>
                            <w:jc w:val="center"/>
                            <w:rPr>
                              <w:rFonts w:ascii="Cambria" w:hAnsi="Cambria"/>
                              <w:b/>
                              <w:color w:val="FFFFFF"/>
                            </w:rPr>
                          </w:pPr>
                          <w:r w:rsidRPr="00F25046">
                            <w:rPr>
                              <w:rFonts w:ascii="Cambria" w:eastAsia="Arial" w:hAnsi="Cambria"/>
                              <w:b/>
                              <w:color w:val="FFFFFF"/>
                              <w:spacing w:val="-6"/>
                              <w:sz w:val="16"/>
                              <w:szCs w:val="16"/>
                            </w:rPr>
                            <w:t xml:space="preserve">CAPITALA </w:t>
                          </w:r>
                          <w:r>
                            <w:rPr>
                              <w:rFonts w:ascii="Cambria" w:eastAsia="Arial" w:hAnsi="Cambria"/>
                              <w:b/>
                              <w:color w:val="FFFFFF"/>
                              <w:spacing w:val="-6"/>
                              <w:sz w:val="16"/>
                              <w:szCs w:val="16"/>
                            </w:rPr>
                            <w:t>ISTORICĂ A ROMÂNIEI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D71A6" id="Casetă text 14" o:spid="_x0000_s1029" type="#_x0000_t202" style="position:absolute;margin-left:-10.65pt;margin-top:787.5pt;width:60.1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" fillcolor="red" stroked="f" strokeweight=".5pt">
              <v:textbox inset="1mm,1mm,1mm,1mm">
                <w:txbxContent>
                  <w:p w:rsidR="00A57787" w:rsidRPr="00F25046" w:rsidRDefault="00A57787" w:rsidP="00A57787">
                    <w:pPr>
                      <w:jc w:val="center"/>
                      <w:rPr>
                        <w:rFonts w:ascii="Cambria" w:hAnsi="Cambria"/>
                        <w:b/>
                        <w:color w:val="FFFFFF"/>
                      </w:rPr>
                    </w:pPr>
                    <w:r w:rsidRPr="00F25046">
                      <w:rPr>
                        <w:rFonts w:ascii="Cambria" w:eastAsia="Arial" w:hAnsi="Cambria"/>
                        <w:b/>
                        <w:color w:val="FFFFFF"/>
                        <w:spacing w:val="-6"/>
                        <w:sz w:val="16"/>
                        <w:szCs w:val="16"/>
                      </w:rPr>
                      <w:t xml:space="preserve">CAPITALA </w:t>
                    </w:r>
                    <w:r>
                      <w:rPr>
                        <w:rFonts w:ascii="Cambria" w:eastAsia="Arial" w:hAnsi="Cambria"/>
                        <w:b/>
                        <w:color w:val="FFFFFF"/>
                        <w:spacing w:val="-6"/>
                        <w:sz w:val="16"/>
                        <w:szCs w:val="16"/>
                      </w:rPr>
                      <w:t>ISTORICĂ A ROMÂNIEI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5228" w:rsidRDefault="00EB5228">
      <w:r>
        <w:separator/>
      </w:r>
    </w:p>
  </w:footnote>
  <w:footnote w:type="continuationSeparator" w:id="0">
    <w:p w:rsidR="00EB5228" w:rsidRDefault="00EB5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84.9pt;height:84.9pt;visibility:visible;mso-wrap-style:square" o:bullet="t">
        <v:imagedata r:id="rId1" o:title=""/>
      </v:shape>
    </w:pict>
  </w:numPicBullet>
  <w:numPicBullet w:numPicBulletId="1">
    <w:pict>
      <v:shape id="_x0000_i1035" type="#_x0000_t75" style="width:11.3pt;height:11.3pt;visibility:visible;mso-wrap-style:square" o:bullet="t">
        <v:imagedata r:id="rId2" o:title=""/>
      </v:shape>
    </w:pict>
  </w:numPicBullet>
  <w:abstractNum w:abstractNumId="0" w15:restartNumberingAfterBreak="0">
    <w:nsid w:val="000E39B3"/>
    <w:multiLevelType w:val="multilevel"/>
    <w:tmpl w:val="98E4FA40"/>
    <w:lvl w:ilvl="0">
      <w:start w:val="1"/>
      <w:numFmt w:val="upperRoman"/>
      <w:lvlText w:val="%1."/>
      <w:lvlJc w:val="left"/>
      <w:pPr>
        <w:tabs>
          <w:tab w:val="num" w:pos="-1008"/>
        </w:tabs>
        <w:ind w:left="-2448" w:firstLine="0"/>
      </w:pPr>
      <w:rPr>
        <w:rFonts w:hint="default"/>
      </w:rPr>
    </w:lvl>
    <w:lvl w:ilvl="1">
      <w:start w:val="1"/>
      <w:numFmt w:val="decimal"/>
      <w:lvlText w:val="%1. %2."/>
      <w:lvlJc w:val="left"/>
      <w:pPr>
        <w:tabs>
          <w:tab w:val="num" w:pos="-1008"/>
        </w:tabs>
        <w:ind w:left="-2448" w:firstLine="0"/>
      </w:pPr>
      <w:rPr>
        <w:rFonts w:hint="default"/>
      </w:rPr>
    </w:lvl>
    <w:lvl w:ilvl="2">
      <w:start w:val="1"/>
      <w:numFmt w:val="decimal"/>
      <w:lvlText w:val="%1. %2. %3."/>
      <w:lvlJc w:val="left"/>
      <w:pPr>
        <w:tabs>
          <w:tab w:val="num" w:pos="-1008"/>
        </w:tabs>
        <w:ind w:left="-2448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960"/>
        </w:tabs>
        <w:ind w:left="3600" w:firstLine="0"/>
      </w:pPr>
      <w:rPr>
        <w:rFonts w:hint="default"/>
      </w:rPr>
    </w:lvl>
  </w:abstractNum>
  <w:abstractNum w:abstractNumId="1" w15:restartNumberingAfterBreak="0">
    <w:nsid w:val="13D505A7"/>
    <w:multiLevelType w:val="hybridMultilevel"/>
    <w:tmpl w:val="1338BFA8"/>
    <w:lvl w:ilvl="0" w:tplc="040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 w15:restartNumberingAfterBreak="0">
    <w:nsid w:val="1B153773"/>
    <w:multiLevelType w:val="hybridMultilevel"/>
    <w:tmpl w:val="BE7E88E4"/>
    <w:lvl w:ilvl="0" w:tplc="712E66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510538"/>
    <w:multiLevelType w:val="multilevel"/>
    <w:tmpl w:val="24B4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E955D0"/>
    <w:multiLevelType w:val="hybridMultilevel"/>
    <w:tmpl w:val="A8683756"/>
    <w:lvl w:ilvl="0" w:tplc="04180019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</w:lvl>
    <w:lvl w:ilvl="1" w:tplc="04180019" w:tentative="1">
      <w:start w:val="1"/>
      <w:numFmt w:val="lowerLetter"/>
      <w:lvlText w:val="%2."/>
      <w:lvlJc w:val="left"/>
      <w:pPr>
        <w:tabs>
          <w:tab w:val="num" w:pos="1776"/>
        </w:tabs>
        <w:ind w:left="1776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496"/>
        </w:tabs>
        <w:ind w:left="2496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936"/>
        </w:tabs>
        <w:ind w:left="3936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656"/>
        </w:tabs>
        <w:ind w:left="4656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376"/>
        </w:tabs>
        <w:ind w:left="5376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096"/>
        </w:tabs>
        <w:ind w:left="6096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816"/>
        </w:tabs>
        <w:ind w:left="6816" w:hanging="180"/>
      </w:pPr>
    </w:lvl>
  </w:abstractNum>
  <w:abstractNum w:abstractNumId="5" w15:restartNumberingAfterBreak="0">
    <w:nsid w:val="22653930"/>
    <w:multiLevelType w:val="hybridMultilevel"/>
    <w:tmpl w:val="43A801E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83281"/>
    <w:multiLevelType w:val="hybridMultilevel"/>
    <w:tmpl w:val="6052A48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94A7C"/>
    <w:multiLevelType w:val="hybridMultilevel"/>
    <w:tmpl w:val="98D48D1E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DC47D7"/>
    <w:multiLevelType w:val="multilevel"/>
    <w:tmpl w:val="19A89264"/>
    <w:styleLink w:val="Listatricolor"/>
    <w:lvl w:ilvl="0"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074E9E"/>
    <w:multiLevelType w:val="hybridMultilevel"/>
    <w:tmpl w:val="4296E370"/>
    <w:lvl w:ilvl="0" w:tplc="A2BEE5B0">
      <w:start w:val="1"/>
      <w:numFmt w:val="upperRoman"/>
      <w:lvlText w:val="%1."/>
      <w:lvlJc w:val="left"/>
      <w:pPr>
        <w:ind w:left="1428" w:hanging="720"/>
      </w:pPr>
      <w:rPr>
        <w:rFonts w:ascii="Arial Black" w:hAnsi="Arial Black"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8CA4A05"/>
    <w:multiLevelType w:val="hybridMultilevel"/>
    <w:tmpl w:val="D58627D6"/>
    <w:lvl w:ilvl="0" w:tplc="04090009">
      <w:start w:val="1"/>
      <w:numFmt w:val="bullet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3B2D771B"/>
    <w:multiLevelType w:val="hybridMultilevel"/>
    <w:tmpl w:val="7088819A"/>
    <w:lvl w:ilvl="0" w:tplc="85849FE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0" w:hanging="360"/>
      </w:pPr>
    </w:lvl>
    <w:lvl w:ilvl="2" w:tplc="0418001B" w:tentative="1">
      <w:start w:val="1"/>
      <w:numFmt w:val="lowerRoman"/>
      <w:lvlText w:val="%3."/>
      <w:lvlJc w:val="right"/>
      <w:pPr>
        <w:ind w:left="2500" w:hanging="180"/>
      </w:pPr>
    </w:lvl>
    <w:lvl w:ilvl="3" w:tplc="0418000F" w:tentative="1">
      <w:start w:val="1"/>
      <w:numFmt w:val="decimal"/>
      <w:lvlText w:val="%4."/>
      <w:lvlJc w:val="left"/>
      <w:pPr>
        <w:ind w:left="3220" w:hanging="360"/>
      </w:pPr>
    </w:lvl>
    <w:lvl w:ilvl="4" w:tplc="04180019" w:tentative="1">
      <w:start w:val="1"/>
      <w:numFmt w:val="lowerLetter"/>
      <w:lvlText w:val="%5."/>
      <w:lvlJc w:val="left"/>
      <w:pPr>
        <w:ind w:left="3940" w:hanging="360"/>
      </w:pPr>
    </w:lvl>
    <w:lvl w:ilvl="5" w:tplc="0418001B" w:tentative="1">
      <w:start w:val="1"/>
      <w:numFmt w:val="lowerRoman"/>
      <w:lvlText w:val="%6."/>
      <w:lvlJc w:val="right"/>
      <w:pPr>
        <w:ind w:left="4660" w:hanging="180"/>
      </w:pPr>
    </w:lvl>
    <w:lvl w:ilvl="6" w:tplc="0418000F" w:tentative="1">
      <w:start w:val="1"/>
      <w:numFmt w:val="decimal"/>
      <w:lvlText w:val="%7."/>
      <w:lvlJc w:val="left"/>
      <w:pPr>
        <w:ind w:left="5380" w:hanging="360"/>
      </w:pPr>
    </w:lvl>
    <w:lvl w:ilvl="7" w:tplc="04180019" w:tentative="1">
      <w:start w:val="1"/>
      <w:numFmt w:val="lowerLetter"/>
      <w:lvlText w:val="%8."/>
      <w:lvlJc w:val="left"/>
      <w:pPr>
        <w:ind w:left="6100" w:hanging="360"/>
      </w:pPr>
    </w:lvl>
    <w:lvl w:ilvl="8" w:tplc="0418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3FCD5885"/>
    <w:multiLevelType w:val="hybridMultilevel"/>
    <w:tmpl w:val="D8D0332C"/>
    <w:lvl w:ilvl="0" w:tplc="CCC8D2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D8F1B6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3C94A2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 w:val="0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FE6310"/>
    <w:multiLevelType w:val="hybridMultilevel"/>
    <w:tmpl w:val="31CE2804"/>
    <w:lvl w:ilvl="0" w:tplc="A170EBC2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5AA20D2"/>
    <w:multiLevelType w:val="hybridMultilevel"/>
    <w:tmpl w:val="8328F4E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41C4B"/>
    <w:multiLevelType w:val="multilevel"/>
    <w:tmpl w:val="24B4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021F11"/>
    <w:multiLevelType w:val="hybridMultilevel"/>
    <w:tmpl w:val="067E7BB4"/>
    <w:lvl w:ilvl="0" w:tplc="041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4B6EBB"/>
    <w:multiLevelType w:val="multilevel"/>
    <w:tmpl w:val="19A89264"/>
    <w:styleLink w:val="ListaPicatura"/>
    <w:lvl w:ilvl="0"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394CBC"/>
    <w:multiLevelType w:val="hybridMultilevel"/>
    <w:tmpl w:val="3168D906"/>
    <w:lvl w:ilvl="0" w:tplc="0418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77900F34"/>
    <w:multiLevelType w:val="hybridMultilevel"/>
    <w:tmpl w:val="2E9EE326"/>
    <w:lvl w:ilvl="0" w:tplc="CF7AFD6E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E4E5BE1"/>
    <w:multiLevelType w:val="hybridMultilevel"/>
    <w:tmpl w:val="2B5AA2F6"/>
    <w:lvl w:ilvl="0" w:tplc="712E66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5358944">
    <w:abstractNumId w:val="20"/>
  </w:num>
  <w:num w:numId="2" w16cid:durableId="380322990">
    <w:abstractNumId w:val="2"/>
  </w:num>
  <w:num w:numId="3" w16cid:durableId="375736718">
    <w:abstractNumId w:val="12"/>
  </w:num>
  <w:num w:numId="4" w16cid:durableId="143355907">
    <w:abstractNumId w:val="18"/>
  </w:num>
  <w:num w:numId="5" w16cid:durableId="1993367366">
    <w:abstractNumId w:val="4"/>
  </w:num>
  <w:num w:numId="6" w16cid:durableId="1576819547">
    <w:abstractNumId w:val="15"/>
  </w:num>
  <w:num w:numId="7" w16cid:durableId="1753116104">
    <w:abstractNumId w:val="7"/>
  </w:num>
  <w:num w:numId="8" w16cid:durableId="1903829887">
    <w:abstractNumId w:val="17"/>
  </w:num>
  <w:num w:numId="9" w16cid:durableId="115637870">
    <w:abstractNumId w:val="8"/>
  </w:num>
  <w:num w:numId="10" w16cid:durableId="602037176">
    <w:abstractNumId w:val="0"/>
  </w:num>
  <w:num w:numId="11" w16cid:durableId="2096248311">
    <w:abstractNumId w:val="3"/>
  </w:num>
  <w:num w:numId="12" w16cid:durableId="82578611">
    <w:abstractNumId w:val="14"/>
  </w:num>
  <w:num w:numId="13" w16cid:durableId="1830637786">
    <w:abstractNumId w:val="10"/>
  </w:num>
  <w:num w:numId="14" w16cid:durableId="161510486">
    <w:abstractNumId w:val="16"/>
  </w:num>
  <w:num w:numId="15" w16cid:durableId="1488782415">
    <w:abstractNumId w:val="5"/>
  </w:num>
  <w:num w:numId="16" w16cid:durableId="1748109512">
    <w:abstractNumId w:val="9"/>
  </w:num>
  <w:num w:numId="17" w16cid:durableId="78988766">
    <w:abstractNumId w:val="1"/>
  </w:num>
  <w:num w:numId="18" w16cid:durableId="713114764">
    <w:abstractNumId w:val="19"/>
  </w:num>
  <w:num w:numId="19" w16cid:durableId="1800343194">
    <w:abstractNumId w:val="13"/>
  </w:num>
  <w:num w:numId="20" w16cid:durableId="1604877100">
    <w:abstractNumId w:val="11"/>
  </w:num>
  <w:num w:numId="21" w16cid:durableId="3217430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50">
      <o:colormru v:ext="edit" colors="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8A"/>
    <w:rsid w:val="000020F4"/>
    <w:rsid w:val="000022C3"/>
    <w:rsid w:val="00002393"/>
    <w:rsid w:val="00003324"/>
    <w:rsid w:val="0001078B"/>
    <w:rsid w:val="00010A48"/>
    <w:rsid w:val="0001274B"/>
    <w:rsid w:val="00013015"/>
    <w:rsid w:val="000131A0"/>
    <w:rsid w:val="000133BD"/>
    <w:rsid w:val="0001341C"/>
    <w:rsid w:val="00013731"/>
    <w:rsid w:val="00017829"/>
    <w:rsid w:val="00017A00"/>
    <w:rsid w:val="00017C92"/>
    <w:rsid w:val="00020E83"/>
    <w:rsid w:val="000225BC"/>
    <w:rsid w:val="000233C1"/>
    <w:rsid w:val="00026791"/>
    <w:rsid w:val="00026AB1"/>
    <w:rsid w:val="00026AFF"/>
    <w:rsid w:val="00027932"/>
    <w:rsid w:val="00027C58"/>
    <w:rsid w:val="0003128A"/>
    <w:rsid w:val="00032461"/>
    <w:rsid w:val="0003362C"/>
    <w:rsid w:val="00033A78"/>
    <w:rsid w:val="00034420"/>
    <w:rsid w:val="00034E39"/>
    <w:rsid w:val="00035353"/>
    <w:rsid w:val="00035F12"/>
    <w:rsid w:val="000367B4"/>
    <w:rsid w:val="00036CCB"/>
    <w:rsid w:val="0003751C"/>
    <w:rsid w:val="00037693"/>
    <w:rsid w:val="00037B57"/>
    <w:rsid w:val="00037BD8"/>
    <w:rsid w:val="000404B7"/>
    <w:rsid w:val="0004143A"/>
    <w:rsid w:val="00041C39"/>
    <w:rsid w:val="00042038"/>
    <w:rsid w:val="00042230"/>
    <w:rsid w:val="000431C8"/>
    <w:rsid w:val="00045CAF"/>
    <w:rsid w:val="00047491"/>
    <w:rsid w:val="0004784E"/>
    <w:rsid w:val="00052975"/>
    <w:rsid w:val="00054524"/>
    <w:rsid w:val="0005577A"/>
    <w:rsid w:val="0005605F"/>
    <w:rsid w:val="00057C85"/>
    <w:rsid w:val="00060C4A"/>
    <w:rsid w:val="000625DD"/>
    <w:rsid w:val="00063DD6"/>
    <w:rsid w:val="00064EC7"/>
    <w:rsid w:val="00065F95"/>
    <w:rsid w:val="000664BD"/>
    <w:rsid w:val="00071B76"/>
    <w:rsid w:val="000722AE"/>
    <w:rsid w:val="000742E1"/>
    <w:rsid w:val="000743DB"/>
    <w:rsid w:val="00074503"/>
    <w:rsid w:val="00074E4A"/>
    <w:rsid w:val="00075520"/>
    <w:rsid w:val="0007595F"/>
    <w:rsid w:val="00076880"/>
    <w:rsid w:val="00081223"/>
    <w:rsid w:val="000814A0"/>
    <w:rsid w:val="000822CB"/>
    <w:rsid w:val="000834F1"/>
    <w:rsid w:val="00084090"/>
    <w:rsid w:val="00086F3D"/>
    <w:rsid w:val="00087117"/>
    <w:rsid w:val="00087B3A"/>
    <w:rsid w:val="00087E07"/>
    <w:rsid w:val="000923BC"/>
    <w:rsid w:val="00092E81"/>
    <w:rsid w:val="000944DC"/>
    <w:rsid w:val="00095453"/>
    <w:rsid w:val="00095479"/>
    <w:rsid w:val="000A16CE"/>
    <w:rsid w:val="000A183B"/>
    <w:rsid w:val="000A38E7"/>
    <w:rsid w:val="000A5F4C"/>
    <w:rsid w:val="000A703C"/>
    <w:rsid w:val="000A7770"/>
    <w:rsid w:val="000A78ED"/>
    <w:rsid w:val="000B05DC"/>
    <w:rsid w:val="000B17E9"/>
    <w:rsid w:val="000B1B56"/>
    <w:rsid w:val="000B1D5E"/>
    <w:rsid w:val="000B1DFD"/>
    <w:rsid w:val="000B1EB6"/>
    <w:rsid w:val="000B2FDB"/>
    <w:rsid w:val="000B36F0"/>
    <w:rsid w:val="000B3C62"/>
    <w:rsid w:val="000B3EF3"/>
    <w:rsid w:val="000B3F31"/>
    <w:rsid w:val="000B484C"/>
    <w:rsid w:val="000B4C91"/>
    <w:rsid w:val="000B61AC"/>
    <w:rsid w:val="000B6B6E"/>
    <w:rsid w:val="000C07E7"/>
    <w:rsid w:val="000C1420"/>
    <w:rsid w:val="000C1CEB"/>
    <w:rsid w:val="000C251E"/>
    <w:rsid w:val="000C2A55"/>
    <w:rsid w:val="000C3383"/>
    <w:rsid w:val="000C3737"/>
    <w:rsid w:val="000C4C27"/>
    <w:rsid w:val="000C5520"/>
    <w:rsid w:val="000C5B9A"/>
    <w:rsid w:val="000C5C14"/>
    <w:rsid w:val="000C668D"/>
    <w:rsid w:val="000C6E9C"/>
    <w:rsid w:val="000D0324"/>
    <w:rsid w:val="000D208E"/>
    <w:rsid w:val="000D3591"/>
    <w:rsid w:val="000D524C"/>
    <w:rsid w:val="000D540D"/>
    <w:rsid w:val="000D60FF"/>
    <w:rsid w:val="000D6E0A"/>
    <w:rsid w:val="000D7D35"/>
    <w:rsid w:val="000E0016"/>
    <w:rsid w:val="000E0A42"/>
    <w:rsid w:val="000E1E7B"/>
    <w:rsid w:val="000E438A"/>
    <w:rsid w:val="000E51BA"/>
    <w:rsid w:val="000E5B6D"/>
    <w:rsid w:val="000E5EA9"/>
    <w:rsid w:val="000E7205"/>
    <w:rsid w:val="000E7337"/>
    <w:rsid w:val="000E7D5A"/>
    <w:rsid w:val="000E7DB5"/>
    <w:rsid w:val="000F065D"/>
    <w:rsid w:val="000F207D"/>
    <w:rsid w:val="000F2FC2"/>
    <w:rsid w:val="000F4AA6"/>
    <w:rsid w:val="000F57F2"/>
    <w:rsid w:val="000F5853"/>
    <w:rsid w:val="000F68E4"/>
    <w:rsid w:val="000F7829"/>
    <w:rsid w:val="001000A8"/>
    <w:rsid w:val="00100C22"/>
    <w:rsid w:val="0010169F"/>
    <w:rsid w:val="00101E46"/>
    <w:rsid w:val="00103C24"/>
    <w:rsid w:val="00104C44"/>
    <w:rsid w:val="001054C8"/>
    <w:rsid w:val="00106F71"/>
    <w:rsid w:val="00107740"/>
    <w:rsid w:val="00107925"/>
    <w:rsid w:val="00110A76"/>
    <w:rsid w:val="00111942"/>
    <w:rsid w:val="00113225"/>
    <w:rsid w:val="00113A77"/>
    <w:rsid w:val="00114282"/>
    <w:rsid w:val="00114555"/>
    <w:rsid w:val="001150AA"/>
    <w:rsid w:val="0011513E"/>
    <w:rsid w:val="0011660F"/>
    <w:rsid w:val="00116A8B"/>
    <w:rsid w:val="00120E9A"/>
    <w:rsid w:val="001214EA"/>
    <w:rsid w:val="001223BB"/>
    <w:rsid w:val="00123C2D"/>
    <w:rsid w:val="00123EEF"/>
    <w:rsid w:val="00124169"/>
    <w:rsid w:val="001254B4"/>
    <w:rsid w:val="001259C1"/>
    <w:rsid w:val="00127226"/>
    <w:rsid w:val="001273E4"/>
    <w:rsid w:val="00130C5F"/>
    <w:rsid w:val="00132787"/>
    <w:rsid w:val="0013312A"/>
    <w:rsid w:val="001336B4"/>
    <w:rsid w:val="001361AC"/>
    <w:rsid w:val="00136321"/>
    <w:rsid w:val="00136678"/>
    <w:rsid w:val="0013674E"/>
    <w:rsid w:val="00140295"/>
    <w:rsid w:val="00140EAE"/>
    <w:rsid w:val="00140ED3"/>
    <w:rsid w:val="001414B5"/>
    <w:rsid w:val="001416B1"/>
    <w:rsid w:val="00142B3C"/>
    <w:rsid w:val="00142FC9"/>
    <w:rsid w:val="001439A2"/>
    <w:rsid w:val="00144268"/>
    <w:rsid w:val="001444C1"/>
    <w:rsid w:val="00144BE3"/>
    <w:rsid w:val="00144E40"/>
    <w:rsid w:val="001450EC"/>
    <w:rsid w:val="001458E4"/>
    <w:rsid w:val="00145F1E"/>
    <w:rsid w:val="00146557"/>
    <w:rsid w:val="00147691"/>
    <w:rsid w:val="00147ED3"/>
    <w:rsid w:val="001512EB"/>
    <w:rsid w:val="00151C45"/>
    <w:rsid w:val="00153332"/>
    <w:rsid w:val="00153FBE"/>
    <w:rsid w:val="00154E1C"/>
    <w:rsid w:val="00156730"/>
    <w:rsid w:val="00156FC9"/>
    <w:rsid w:val="001606CF"/>
    <w:rsid w:val="001614D6"/>
    <w:rsid w:val="00161C0A"/>
    <w:rsid w:val="00161FE6"/>
    <w:rsid w:val="001639A8"/>
    <w:rsid w:val="00164661"/>
    <w:rsid w:val="00164A44"/>
    <w:rsid w:val="001659D7"/>
    <w:rsid w:val="00166BEC"/>
    <w:rsid w:val="00166CE7"/>
    <w:rsid w:val="0016774D"/>
    <w:rsid w:val="00170B41"/>
    <w:rsid w:val="00173923"/>
    <w:rsid w:val="0017421B"/>
    <w:rsid w:val="001744FE"/>
    <w:rsid w:val="0017464E"/>
    <w:rsid w:val="00177126"/>
    <w:rsid w:val="0018057A"/>
    <w:rsid w:val="00181210"/>
    <w:rsid w:val="00182509"/>
    <w:rsid w:val="0018310B"/>
    <w:rsid w:val="001833BD"/>
    <w:rsid w:val="00185293"/>
    <w:rsid w:val="00185A1A"/>
    <w:rsid w:val="00186794"/>
    <w:rsid w:val="001873A7"/>
    <w:rsid w:val="001945E5"/>
    <w:rsid w:val="001948F6"/>
    <w:rsid w:val="00195FA1"/>
    <w:rsid w:val="001979E8"/>
    <w:rsid w:val="001A384D"/>
    <w:rsid w:val="001A3D88"/>
    <w:rsid w:val="001A4C27"/>
    <w:rsid w:val="001B0940"/>
    <w:rsid w:val="001B0D99"/>
    <w:rsid w:val="001B23BC"/>
    <w:rsid w:val="001B407F"/>
    <w:rsid w:val="001B6314"/>
    <w:rsid w:val="001B672D"/>
    <w:rsid w:val="001B68CB"/>
    <w:rsid w:val="001B6A11"/>
    <w:rsid w:val="001B7468"/>
    <w:rsid w:val="001B7B78"/>
    <w:rsid w:val="001C004D"/>
    <w:rsid w:val="001C0B81"/>
    <w:rsid w:val="001C1343"/>
    <w:rsid w:val="001C2383"/>
    <w:rsid w:val="001C270A"/>
    <w:rsid w:val="001C2859"/>
    <w:rsid w:val="001C2DB5"/>
    <w:rsid w:val="001C3005"/>
    <w:rsid w:val="001C3243"/>
    <w:rsid w:val="001C3C06"/>
    <w:rsid w:val="001C5102"/>
    <w:rsid w:val="001C59B2"/>
    <w:rsid w:val="001C5E46"/>
    <w:rsid w:val="001C6C8B"/>
    <w:rsid w:val="001D156D"/>
    <w:rsid w:val="001D1E6C"/>
    <w:rsid w:val="001D3F66"/>
    <w:rsid w:val="001D4498"/>
    <w:rsid w:val="001D562B"/>
    <w:rsid w:val="001D5B80"/>
    <w:rsid w:val="001D70D5"/>
    <w:rsid w:val="001E0543"/>
    <w:rsid w:val="001E0A71"/>
    <w:rsid w:val="001E0F2D"/>
    <w:rsid w:val="001E36AD"/>
    <w:rsid w:val="001E3F63"/>
    <w:rsid w:val="001E40D2"/>
    <w:rsid w:val="001E55A3"/>
    <w:rsid w:val="001E5851"/>
    <w:rsid w:val="001E5E0E"/>
    <w:rsid w:val="001E631D"/>
    <w:rsid w:val="001E6ACA"/>
    <w:rsid w:val="001E6F2D"/>
    <w:rsid w:val="001F06CF"/>
    <w:rsid w:val="001F06F7"/>
    <w:rsid w:val="001F0B1B"/>
    <w:rsid w:val="001F0C38"/>
    <w:rsid w:val="001F1321"/>
    <w:rsid w:val="001F1E43"/>
    <w:rsid w:val="001F2F7D"/>
    <w:rsid w:val="001F33AA"/>
    <w:rsid w:val="001F4488"/>
    <w:rsid w:val="001F4550"/>
    <w:rsid w:val="001F5568"/>
    <w:rsid w:val="001F57E5"/>
    <w:rsid w:val="001F58A5"/>
    <w:rsid w:val="00200A6C"/>
    <w:rsid w:val="00200DBF"/>
    <w:rsid w:val="00201067"/>
    <w:rsid w:val="00201F61"/>
    <w:rsid w:val="00202103"/>
    <w:rsid w:val="00203079"/>
    <w:rsid w:val="0020317A"/>
    <w:rsid w:val="002035C8"/>
    <w:rsid w:val="00205900"/>
    <w:rsid w:val="00205A01"/>
    <w:rsid w:val="00205AFF"/>
    <w:rsid w:val="0020607B"/>
    <w:rsid w:val="0021088F"/>
    <w:rsid w:val="00212471"/>
    <w:rsid w:val="00213327"/>
    <w:rsid w:val="00214883"/>
    <w:rsid w:val="002152AC"/>
    <w:rsid w:val="00215B16"/>
    <w:rsid w:val="00215C48"/>
    <w:rsid w:val="00215E2B"/>
    <w:rsid w:val="00221321"/>
    <w:rsid w:val="00221650"/>
    <w:rsid w:val="00221A04"/>
    <w:rsid w:val="0022251D"/>
    <w:rsid w:val="0022375F"/>
    <w:rsid w:val="00223EF6"/>
    <w:rsid w:val="0022462F"/>
    <w:rsid w:val="00225456"/>
    <w:rsid w:val="00225484"/>
    <w:rsid w:val="00227B39"/>
    <w:rsid w:val="00227D2C"/>
    <w:rsid w:val="0023021D"/>
    <w:rsid w:val="0023168A"/>
    <w:rsid w:val="002338FA"/>
    <w:rsid w:val="0023395D"/>
    <w:rsid w:val="00234074"/>
    <w:rsid w:val="00236A9B"/>
    <w:rsid w:val="00236DB8"/>
    <w:rsid w:val="00240366"/>
    <w:rsid w:val="00241590"/>
    <w:rsid w:val="00242CF8"/>
    <w:rsid w:val="00243717"/>
    <w:rsid w:val="00244392"/>
    <w:rsid w:val="00244669"/>
    <w:rsid w:val="00244696"/>
    <w:rsid w:val="00244780"/>
    <w:rsid w:val="00245BDF"/>
    <w:rsid w:val="00246D90"/>
    <w:rsid w:val="00246E98"/>
    <w:rsid w:val="002471F2"/>
    <w:rsid w:val="00250333"/>
    <w:rsid w:val="00250A2B"/>
    <w:rsid w:val="00251299"/>
    <w:rsid w:val="002514CF"/>
    <w:rsid w:val="00251E1D"/>
    <w:rsid w:val="00251E32"/>
    <w:rsid w:val="00252E32"/>
    <w:rsid w:val="00252F27"/>
    <w:rsid w:val="00253A83"/>
    <w:rsid w:val="00254E6B"/>
    <w:rsid w:val="0025631A"/>
    <w:rsid w:val="002572B2"/>
    <w:rsid w:val="00260774"/>
    <w:rsid w:val="00260AB6"/>
    <w:rsid w:val="00262870"/>
    <w:rsid w:val="00262D45"/>
    <w:rsid w:val="002630F5"/>
    <w:rsid w:val="00264965"/>
    <w:rsid w:val="00264E18"/>
    <w:rsid w:val="00264E83"/>
    <w:rsid w:val="002662DA"/>
    <w:rsid w:val="00266667"/>
    <w:rsid w:val="00266A80"/>
    <w:rsid w:val="002677F3"/>
    <w:rsid w:val="002710C7"/>
    <w:rsid w:val="0027231E"/>
    <w:rsid w:val="00272858"/>
    <w:rsid w:val="0027374B"/>
    <w:rsid w:val="002738D4"/>
    <w:rsid w:val="0027586E"/>
    <w:rsid w:val="00276410"/>
    <w:rsid w:val="002765F8"/>
    <w:rsid w:val="002776CB"/>
    <w:rsid w:val="00280E5B"/>
    <w:rsid w:val="00282DD5"/>
    <w:rsid w:val="00282FA9"/>
    <w:rsid w:val="00284413"/>
    <w:rsid w:val="002844E5"/>
    <w:rsid w:val="00284C3A"/>
    <w:rsid w:val="0028502C"/>
    <w:rsid w:val="00286733"/>
    <w:rsid w:val="00290549"/>
    <w:rsid w:val="0029087D"/>
    <w:rsid w:val="0029115D"/>
    <w:rsid w:val="00291416"/>
    <w:rsid w:val="00291F42"/>
    <w:rsid w:val="002923B5"/>
    <w:rsid w:val="00296447"/>
    <w:rsid w:val="00296F58"/>
    <w:rsid w:val="002A1F3C"/>
    <w:rsid w:val="002A26BB"/>
    <w:rsid w:val="002A3F37"/>
    <w:rsid w:val="002A4061"/>
    <w:rsid w:val="002A46A0"/>
    <w:rsid w:val="002A49AB"/>
    <w:rsid w:val="002A4FE9"/>
    <w:rsid w:val="002A5CE8"/>
    <w:rsid w:val="002B1310"/>
    <w:rsid w:val="002B27F1"/>
    <w:rsid w:val="002B2B28"/>
    <w:rsid w:val="002B3A29"/>
    <w:rsid w:val="002B3D73"/>
    <w:rsid w:val="002B4A87"/>
    <w:rsid w:val="002B4DEF"/>
    <w:rsid w:val="002B5244"/>
    <w:rsid w:val="002B6295"/>
    <w:rsid w:val="002B638F"/>
    <w:rsid w:val="002B64C3"/>
    <w:rsid w:val="002B6BB0"/>
    <w:rsid w:val="002B6C9C"/>
    <w:rsid w:val="002B7E96"/>
    <w:rsid w:val="002C20CA"/>
    <w:rsid w:val="002C2157"/>
    <w:rsid w:val="002C259B"/>
    <w:rsid w:val="002C31EC"/>
    <w:rsid w:val="002C4EC6"/>
    <w:rsid w:val="002C58A4"/>
    <w:rsid w:val="002C7A44"/>
    <w:rsid w:val="002C7E64"/>
    <w:rsid w:val="002D0795"/>
    <w:rsid w:val="002D0F7F"/>
    <w:rsid w:val="002D1A6A"/>
    <w:rsid w:val="002D2426"/>
    <w:rsid w:val="002D4307"/>
    <w:rsid w:val="002D44AE"/>
    <w:rsid w:val="002E172F"/>
    <w:rsid w:val="002E1977"/>
    <w:rsid w:val="002E1F38"/>
    <w:rsid w:val="002E1F9E"/>
    <w:rsid w:val="002E5B47"/>
    <w:rsid w:val="002E5CAB"/>
    <w:rsid w:val="002E5EA8"/>
    <w:rsid w:val="002E6832"/>
    <w:rsid w:val="002E78F6"/>
    <w:rsid w:val="002F0DD7"/>
    <w:rsid w:val="002F25C2"/>
    <w:rsid w:val="002F4E64"/>
    <w:rsid w:val="002F7D19"/>
    <w:rsid w:val="002F7E01"/>
    <w:rsid w:val="00300830"/>
    <w:rsid w:val="00305819"/>
    <w:rsid w:val="00305EF4"/>
    <w:rsid w:val="00311205"/>
    <w:rsid w:val="00313ABC"/>
    <w:rsid w:val="003141A5"/>
    <w:rsid w:val="003141F5"/>
    <w:rsid w:val="0031507A"/>
    <w:rsid w:val="00315E4F"/>
    <w:rsid w:val="00316D22"/>
    <w:rsid w:val="003170D9"/>
    <w:rsid w:val="00320726"/>
    <w:rsid w:val="003235C4"/>
    <w:rsid w:val="003242F4"/>
    <w:rsid w:val="00324FB7"/>
    <w:rsid w:val="00325691"/>
    <w:rsid w:val="00325D6C"/>
    <w:rsid w:val="003307DF"/>
    <w:rsid w:val="0033126A"/>
    <w:rsid w:val="00331ECF"/>
    <w:rsid w:val="00333EB4"/>
    <w:rsid w:val="003354A5"/>
    <w:rsid w:val="00336BF7"/>
    <w:rsid w:val="003411BB"/>
    <w:rsid w:val="00341B1F"/>
    <w:rsid w:val="00341EF2"/>
    <w:rsid w:val="00342E38"/>
    <w:rsid w:val="0034319B"/>
    <w:rsid w:val="00343D0F"/>
    <w:rsid w:val="00343D7E"/>
    <w:rsid w:val="00344103"/>
    <w:rsid w:val="00344B62"/>
    <w:rsid w:val="00345978"/>
    <w:rsid w:val="003474A5"/>
    <w:rsid w:val="00347BA2"/>
    <w:rsid w:val="00350BFE"/>
    <w:rsid w:val="00351315"/>
    <w:rsid w:val="00353209"/>
    <w:rsid w:val="00354445"/>
    <w:rsid w:val="00354FAE"/>
    <w:rsid w:val="00355E4F"/>
    <w:rsid w:val="00355F57"/>
    <w:rsid w:val="00356158"/>
    <w:rsid w:val="0035718D"/>
    <w:rsid w:val="00360AAC"/>
    <w:rsid w:val="00360F67"/>
    <w:rsid w:val="003619CC"/>
    <w:rsid w:val="00361BEA"/>
    <w:rsid w:val="0036381A"/>
    <w:rsid w:val="00366C31"/>
    <w:rsid w:val="0036705B"/>
    <w:rsid w:val="0036788E"/>
    <w:rsid w:val="00367FE8"/>
    <w:rsid w:val="00370CFE"/>
    <w:rsid w:val="003742F5"/>
    <w:rsid w:val="003753D3"/>
    <w:rsid w:val="0037634C"/>
    <w:rsid w:val="003774A1"/>
    <w:rsid w:val="00377A42"/>
    <w:rsid w:val="00380AC4"/>
    <w:rsid w:val="00380B80"/>
    <w:rsid w:val="00381837"/>
    <w:rsid w:val="003825EF"/>
    <w:rsid w:val="0038308C"/>
    <w:rsid w:val="003843EB"/>
    <w:rsid w:val="0038524E"/>
    <w:rsid w:val="003863E1"/>
    <w:rsid w:val="003906FB"/>
    <w:rsid w:val="003918DF"/>
    <w:rsid w:val="00392126"/>
    <w:rsid w:val="0039245B"/>
    <w:rsid w:val="003926B8"/>
    <w:rsid w:val="00392707"/>
    <w:rsid w:val="003936C8"/>
    <w:rsid w:val="003942FD"/>
    <w:rsid w:val="00394F3C"/>
    <w:rsid w:val="003960B6"/>
    <w:rsid w:val="0039704D"/>
    <w:rsid w:val="003972F8"/>
    <w:rsid w:val="00397DB2"/>
    <w:rsid w:val="003A213F"/>
    <w:rsid w:val="003A3D7E"/>
    <w:rsid w:val="003A3FA3"/>
    <w:rsid w:val="003A7759"/>
    <w:rsid w:val="003B067A"/>
    <w:rsid w:val="003B1B3C"/>
    <w:rsid w:val="003B2F26"/>
    <w:rsid w:val="003B2F33"/>
    <w:rsid w:val="003B37CD"/>
    <w:rsid w:val="003B3FDF"/>
    <w:rsid w:val="003B44F5"/>
    <w:rsid w:val="003B486C"/>
    <w:rsid w:val="003B5285"/>
    <w:rsid w:val="003B555C"/>
    <w:rsid w:val="003B5569"/>
    <w:rsid w:val="003B7A6F"/>
    <w:rsid w:val="003B7DE9"/>
    <w:rsid w:val="003C3118"/>
    <w:rsid w:val="003C4722"/>
    <w:rsid w:val="003C4B56"/>
    <w:rsid w:val="003C6248"/>
    <w:rsid w:val="003C783F"/>
    <w:rsid w:val="003C7FBB"/>
    <w:rsid w:val="003D0223"/>
    <w:rsid w:val="003D0AC9"/>
    <w:rsid w:val="003D275D"/>
    <w:rsid w:val="003D37E8"/>
    <w:rsid w:val="003D39F4"/>
    <w:rsid w:val="003D46F3"/>
    <w:rsid w:val="003D6A70"/>
    <w:rsid w:val="003D6DA3"/>
    <w:rsid w:val="003D73A9"/>
    <w:rsid w:val="003D7880"/>
    <w:rsid w:val="003D7B85"/>
    <w:rsid w:val="003D7F65"/>
    <w:rsid w:val="003E0F28"/>
    <w:rsid w:val="003E0FAF"/>
    <w:rsid w:val="003E1518"/>
    <w:rsid w:val="003E1916"/>
    <w:rsid w:val="003E31AE"/>
    <w:rsid w:val="003E35EE"/>
    <w:rsid w:val="003E421E"/>
    <w:rsid w:val="003E613B"/>
    <w:rsid w:val="003E684D"/>
    <w:rsid w:val="003E7C03"/>
    <w:rsid w:val="003F09F1"/>
    <w:rsid w:val="003F1730"/>
    <w:rsid w:val="003F1E4A"/>
    <w:rsid w:val="003F33FA"/>
    <w:rsid w:val="003F3508"/>
    <w:rsid w:val="003F3810"/>
    <w:rsid w:val="003F3A9B"/>
    <w:rsid w:val="003F6406"/>
    <w:rsid w:val="003F64A3"/>
    <w:rsid w:val="003F72C5"/>
    <w:rsid w:val="0040195D"/>
    <w:rsid w:val="004025AE"/>
    <w:rsid w:val="00402FF8"/>
    <w:rsid w:val="00404FD6"/>
    <w:rsid w:val="004059BD"/>
    <w:rsid w:val="0040661B"/>
    <w:rsid w:val="0040666D"/>
    <w:rsid w:val="00406EBF"/>
    <w:rsid w:val="00411504"/>
    <w:rsid w:val="004118B7"/>
    <w:rsid w:val="00413E03"/>
    <w:rsid w:val="00413F75"/>
    <w:rsid w:val="00416512"/>
    <w:rsid w:val="00420AFF"/>
    <w:rsid w:val="004211D1"/>
    <w:rsid w:val="00422421"/>
    <w:rsid w:val="00422A0D"/>
    <w:rsid w:val="004236D2"/>
    <w:rsid w:val="004252C2"/>
    <w:rsid w:val="00425B22"/>
    <w:rsid w:val="00425EB5"/>
    <w:rsid w:val="004260F7"/>
    <w:rsid w:val="004263DE"/>
    <w:rsid w:val="0043293A"/>
    <w:rsid w:val="004330DD"/>
    <w:rsid w:val="00433E93"/>
    <w:rsid w:val="004357EE"/>
    <w:rsid w:val="00437D29"/>
    <w:rsid w:val="00440B06"/>
    <w:rsid w:val="004431FE"/>
    <w:rsid w:val="00443804"/>
    <w:rsid w:val="00444938"/>
    <w:rsid w:val="00445BAB"/>
    <w:rsid w:val="004469F7"/>
    <w:rsid w:val="00446D9E"/>
    <w:rsid w:val="0044749D"/>
    <w:rsid w:val="00447C86"/>
    <w:rsid w:val="00450EAC"/>
    <w:rsid w:val="004511BA"/>
    <w:rsid w:val="0045181A"/>
    <w:rsid w:val="00451924"/>
    <w:rsid w:val="00453888"/>
    <w:rsid w:val="0045432B"/>
    <w:rsid w:val="004545A2"/>
    <w:rsid w:val="0045538F"/>
    <w:rsid w:val="004554A6"/>
    <w:rsid w:val="00455B8B"/>
    <w:rsid w:val="00462265"/>
    <w:rsid w:val="0046249C"/>
    <w:rsid w:val="00463057"/>
    <w:rsid w:val="00463A4C"/>
    <w:rsid w:val="00463D5D"/>
    <w:rsid w:val="00464ABD"/>
    <w:rsid w:val="00466452"/>
    <w:rsid w:val="00467B73"/>
    <w:rsid w:val="00471A3B"/>
    <w:rsid w:val="00472018"/>
    <w:rsid w:val="0047256E"/>
    <w:rsid w:val="00472CE9"/>
    <w:rsid w:val="00475BB1"/>
    <w:rsid w:val="00477011"/>
    <w:rsid w:val="004802CE"/>
    <w:rsid w:val="00480FB9"/>
    <w:rsid w:val="00481001"/>
    <w:rsid w:val="00481463"/>
    <w:rsid w:val="00482DE9"/>
    <w:rsid w:val="004830BD"/>
    <w:rsid w:val="00484072"/>
    <w:rsid w:val="0048471F"/>
    <w:rsid w:val="00485CC1"/>
    <w:rsid w:val="004872B9"/>
    <w:rsid w:val="00491733"/>
    <w:rsid w:val="00495B3D"/>
    <w:rsid w:val="00496021"/>
    <w:rsid w:val="004A0961"/>
    <w:rsid w:val="004A1B8D"/>
    <w:rsid w:val="004A2889"/>
    <w:rsid w:val="004A2AD0"/>
    <w:rsid w:val="004A3978"/>
    <w:rsid w:val="004B2E77"/>
    <w:rsid w:val="004B5AA1"/>
    <w:rsid w:val="004B5AEA"/>
    <w:rsid w:val="004B7844"/>
    <w:rsid w:val="004C13E0"/>
    <w:rsid w:val="004C72DB"/>
    <w:rsid w:val="004D17ED"/>
    <w:rsid w:val="004D20F9"/>
    <w:rsid w:val="004D2ECC"/>
    <w:rsid w:val="004D3019"/>
    <w:rsid w:val="004D3851"/>
    <w:rsid w:val="004D4AB8"/>
    <w:rsid w:val="004D5689"/>
    <w:rsid w:val="004D78A7"/>
    <w:rsid w:val="004D7BB1"/>
    <w:rsid w:val="004E0883"/>
    <w:rsid w:val="004E0AC2"/>
    <w:rsid w:val="004E0E2A"/>
    <w:rsid w:val="004E2434"/>
    <w:rsid w:val="004E2752"/>
    <w:rsid w:val="004E4F33"/>
    <w:rsid w:val="004E6135"/>
    <w:rsid w:val="004E68A8"/>
    <w:rsid w:val="004E700C"/>
    <w:rsid w:val="004E71AD"/>
    <w:rsid w:val="004E77DF"/>
    <w:rsid w:val="004E7ED6"/>
    <w:rsid w:val="004F00CE"/>
    <w:rsid w:val="004F06EB"/>
    <w:rsid w:val="004F17C2"/>
    <w:rsid w:val="004F196D"/>
    <w:rsid w:val="004F1D90"/>
    <w:rsid w:val="004F62B4"/>
    <w:rsid w:val="004F6C3F"/>
    <w:rsid w:val="004F76F6"/>
    <w:rsid w:val="00500263"/>
    <w:rsid w:val="00500478"/>
    <w:rsid w:val="00502730"/>
    <w:rsid w:val="00503808"/>
    <w:rsid w:val="00503C1F"/>
    <w:rsid w:val="005045D4"/>
    <w:rsid w:val="005048B9"/>
    <w:rsid w:val="00510437"/>
    <w:rsid w:val="00510B7E"/>
    <w:rsid w:val="00512978"/>
    <w:rsid w:val="005130B2"/>
    <w:rsid w:val="005130EF"/>
    <w:rsid w:val="005142B2"/>
    <w:rsid w:val="00516A81"/>
    <w:rsid w:val="00517390"/>
    <w:rsid w:val="005176A4"/>
    <w:rsid w:val="00521F33"/>
    <w:rsid w:val="0052228C"/>
    <w:rsid w:val="0052327B"/>
    <w:rsid w:val="005233C8"/>
    <w:rsid w:val="0052399B"/>
    <w:rsid w:val="005248D5"/>
    <w:rsid w:val="00524DE3"/>
    <w:rsid w:val="00525962"/>
    <w:rsid w:val="00526571"/>
    <w:rsid w:val="00527FA0"/>
    <w:rsid w:val="00527FCE"/>
    <w:rsid w:val="00530780"/>
    <w:rsid w:val="005322C0"/>
    <w:rsid w:val="00534B9B"/>
    <w:rsid w:val="00535E48"/>
    <w:rsid w:val="0053693D"/>
    <w:rsid w:val="00536EF8"/>
    <w:rsid w:val="00537B1C"/>
    <w:rsid w:val="00540048"/>
    <w:rsid w:val="0054243E"/>
    <w:rsid w:val="00542648"/>
    <w:rsid w:val="00543D83"/>
    <w:rsid w:val="005457CC"/>
    <w:rsid w:val="00546C09"/>
    <w:rsid w:val="00546DC0"/>
    <w:rsid w:val="00550EBC"/>
    <w:rsid w:val="00552117"/>
    <w:rsid w:val="00552296"/>
    <w:rsid w:val="00552BB0"/>
    <w:rsid w:val="00553A38"/>
    <w:rsid w:val="00554095"/>
    <w:rsid w:val="005556B2"/>
    <w:rsid w:val="00556BCB"/>
    <w:rsid w:val="00556C8A"/>
    <w:rsid w:val="005572A0"/>
    <w:rsid w:val="005579DB"/>
    <w:rsid w:val="005602FD"/>
    <w:rsid w:val="0056043E"/>
    <w:rsid w:val="005606DC"/>
    <w:rsid w:val="0056077D"/>
    <w:rsid w:val="005610B5"/>
    <w:rsid w:val="00561EE4"/>
    <w:rsid w:val="005626C7"/>
    <w:rsid w:val="0056402E"/>
    <w:rsid w:val="00564573"/>
    <w:rsid w:val="0056711F"/>
    <w:rsid w:val="005674B0"/>
    <w:rsid w:val="00567B78"/>
    <w:rsid w:val="00567E52"/>
    <w:rsid w:val="00570150"/>
    <w:rsid w:val="0057252D"/>
    <w:rsid w:val="00572D2F"/>
    <w:rsid w:val="0057429C"/>
    <w:rsid w:val="00574829"/>
    <w:rsid w:val="00576EC4"/>
    <w:rsid w:val="0057707A"/>
    <w:rsid w:val="00577682"/>
    <w:rsid w:val="005818F2"/>
    <w:rsid w:val="00582BE3"/>
    <w:rsid w:val="0058495B"/>
    <w:rsid w:val="00585696"/>
    <w:rsid w:val="00585DB6"/>
    <w:rsid w:val="00591413"/>
    <w:rsid w:val="0059297A"/>
    <w:rsid w:val="005929BD"/>
    <w:rsid w:val="005932F9"/>
    <w:rsid w:val="005947F2"/>
    <w:rsid w:val="005A0531"/>
    <w:rsid w:val="005A07F8"/>
    <w:rsid w:val="005A0ECC"/>
    <w:rsid w:val="005A14A8"/>
    <w:rsid w:val="005A14DC"/>
    <w:rsid w:val="005A2044"/>
    <w:rsid w:val="005A31FA"/>
    <w:rsid w:val="005A33E1"/>
    <w:rsid w:val="005A3AF9"/>
    <w:rsid w:val="005A477F"/>
    <w:rsid w:val="005A57A2"/>
    <w:rsid w:val="005B0458"/>
    <w:rsid w:val="005B069B"/>
    <w:rsid w:val="005B096D"/>
    <w:rsid w:val="005B2C93"/>
    <w:rsid w:val="005B4BB7"/>
    <w:rsid w:val="005B7C7F"/>
    <w:rsid w:val="005C0381"/>
    <w:rsid w:val="005C2792"/>
    <w:rsid w:val="005C2E4E"/>
    <w:rsid w:val="005C33EC"/>
    <w:rsid w:val="005C370A"/>
    <w:rsid w:val="005C4A8C"/>
    <w:rsid w:val="005C4B94"/>
    <w:rsid w:val="005C50F7"/>
    <w:rsid w:val="005C5E9E"/>
    <w:rsid w:val="005C70A7"/>
    <w:rsid w:val="005D0A62"/>
    <w:rsid w:val="005D0E66"/>
    <w:rsid w:val="005D162D"/>
    <w:rsid w:val="005D21B7"/>
    <w:rsid w:val="005D2B23"/>
    <w:rsid w:val="005D2C3F"/>
    <w:rsid w:val="005D3A5C"/>
    <w:rsid w:val="005D3C11"/>
    <w:rsid w:val="005D4AEB"/>
    <w:rsid w:val="005D6C2E"/>
    <w:rsid w:val="005E02D0"/>
    <w:rsid w:val="005E1060"/>
    <w:rsid w:val="005E25D0"/>
    <w:rsid w:val="005E2E6C"/>
    <w:rsid w:val="005E32F0"/>
    <w:rsid w:val="005E491D"/>
    <w:rsid w:val="005E4E02"/>
    <w:rsid w:val="005E6C4D"/>
    <w:rsid w:val="005E6CD3"/>
    <w:rsid w:val="005E7A89"/>
    <w:rsid w:val="005E7B04"/>
    <w:rsid w:val="005F2444"/>
    <w:rsid w:val="005F2640"/>
    <w:rsid w:val="005F27F6"/>
    <w:rsid w:val="005F2E7E"/>
    <w:rsid w:val="005F341E"/>
    <w:rsid w:val="005F3754"/>
    <w:rsid w:val="005F409D"/>
    <w:rsid w:val="005F50A2"/>
    <w:rsid w:val="005F5AEE"/>
    <w:rsid w:val="005F5B7A"/>
    <w:rsid w:val="005F613D"/>
    <w:rsid w:val="005F72C0"/>
    <w:rsid w:val="006001FA"/>
    <w:rsid w:val="0060104C"/>
    <w:rsid w:val="0060109C"/>
    <w:rsid w:val="0060115D"/>
    <w:rsid w:val="0060460E"/>
    <w:rsid w:val="00604F7D"/>
    <w:rsid w:val="00610769"/>
    <w:rsid w:val="006109C3"/>
    <w:rsid w:val="00610DD9"/>
    <w:rsid w:val="00611E2F"/>
    <w:rsid w:val="0061213B"/>
    <w:rsid w:val="006165F2"/>
    <w:rsid w:val="006168E8"/>
    <w:rsid w:val="006170CF"/>
    <w:rsid w:val="0061750A"/>
    <w:rsid w:val="00617D37"/>
    <w:rsid w:val="0062046C"/>
    <w:rsid w:val="00620BBD"/>
    <w:rsid w:val="006223FE"/>
    <w:rsid w:val="00622BD5"/>
    <w:rsid w:val="00623B35"/>
    <w:rsid w:val="006245B4"/>
    <w:rsid w:val="006246C6"/>
    <w:rsid w:val="00624AC9"/>
    <w:rsid w:val="0062540B"/>
    <w:rsid w:val="0062667C"/>
    <w:rsid w:val="0062714D"/>
    <w:rsid w:val="00627EA2"/>
    <w:rsid w:val="0063086B"/>
    <w:rsid w:val="0063122A"/>
    <w:rsid w:val="00632D58"/>
    <w:rsid w:val="0063346A"/>
    <w:rsid w:val="00634F65"/>
    <w:rsid w:val="00640008"/>
    <w:rsid w:val="0064059E"/>
    <w:rsid w:val="00640F55"/>
    <w:rsid w:val="00644960"/>
    <w:rsid w:val="00646684"/>
    <w:rsid w:val="00646BB7"/>
    <w:rsid w:val="006477CA"/>
    <w:rsid w:val="00650D29"/>
    <w:rsid w:val="006518A7"/>
    <w:rsid w:val="00651E95"/>
    <w:rsid w:val="00652569"/>
    <w:rsid w:val="00652684"/>
    <w:rsid w:val="0065288F"/>
    <w:rsid w:val="00652A9F"/>
    <w:rsid w:val="00652B47"/>
    <w:rsid w:val="00653016"/>
    <w:rsid w:val="006532F1"/>
    <w:rsid w:val="0065511B"/>
    <w:rsid w:val="006573C8"/>
    <w:rsid w:val="00661975"/>
    <w:rsid w:val="00661DE5"/>
    <w:rsid w:val="006623C8"/>
    <w:rsid w:val="0066355C"/>
    <w:rsid w:val="006641EE"/>
    <w:rsid w:val="00664CE4"/>
    <w:rsid w:val="00665180"/>
    <w:rsid w:val="00665C23"/>
    <w:rsid w:val="0066676E"/>
    <w:rsid w:val="006675B0"/>
    <w:rsid w:val="006676F7"/>
    <w:rsid w:val="0067024C"/>
    <w:rsid w:val="00672018"/>
    <w:rsid w:val="006745B2"/>
    <w:rsid w:val="0067589D"/>
    <w:rsid w:val="00675D5A"/>
    <w:rsid w:val="0067705C"/>
    <w:rsid w:val="00677BA3"/>
    <w:rsid w:val="00677E1A"/>
    <w:rsid w:val="006806EC"/>
    <w:rsid w:val="00680865"/>
    <w:rsid w:val="00680AFA"/>
    <w:rsid w:val="00680FAC"/>
    <w:rsid w:val="006819BA"/>
    <w:rsid w:val="0068243B"/>
    <w:rsid w:val="00682785"/>
    <w:rsid w:val="00685287"/>
    <w:rsid w:val="00690C71"/>
    <w:rsid w:val="006921E9"/>
    <w:rsid w:val="00692764"/>
    <w:rsid w:val="00693161"/>
    <w:rsid w:val="00693511"/>
    <w:rsid w:val="00694047"/>
    <w:rsid w:val="0069492C"/>
    <w:rsid w:val="006949B4"/>
    <w:rsid w:val="00695148"/>
    <w:rsid w:val="006954A9"/>
    <w:rsid w:val="006A0EDE"/>
    <w:rsid w:val="006A19E4"/>
    <w:rsid w:val="006A1F30"/>
    <w:rsid w:val="006A3242"/>
    <w:rsid w:val="006A3C20"/>
    <w:rsid w:val="006A422D"/>
    <w:rsid w:val="006A67C1"/>
    <w:rsid w:val="006A6A88"/>
    <w:rsid w:val="006A7DE1"/>
    <w:rsid w:val="006B0364"/>
    <w:rsid w:val="006B1E77"/>
    <w:rsid w:val="006B2072"/>
    <w:rsid w:val="006B2767"/>
    <w:rsid w:val="006B298D"/>
    <w:rsid w:val="006B48E9"/>
    <w:rsid w:val="006B5AE7"/>
    <w:rsid w:val="006C0403"/>
    <w:rsid w:val="006C1331"/>
    <w:rsid w:val="006C17E6"/>
    <w:rsid w:val="006C19E8"/>
    <w:rsid w:val="006C361D"/>
    <w:rsid w:val="006C4B4D"/>
    <w:rsid w:val="006C5F25"/>
    <w:rsid w:val="006C6E91"/>
    <w:rsid w:val="006D19D9"/>
    <w:rsid w:val="006D1F67"/>
    <w:rsid w:val="006D3ED4"/>
    <w:rsid w:val="006D3F43"/>
    <w:rsid w:val="006D4324"/>
    <w:rsid w:val="006D46CE"/>
    <w:rsid w:val="006D4DA3"/>
    <w:rsid w:val="006D53C1"/>
    <w:rsid w:val="006D5C2B"/>
    <w:rsid w:val="006D6505"/>
    <w:rsid w:val="006D66F8"/>
    <w:rsid w:val="006D72C1"/>
    <w:rsid w:val="006D7503"/>
    <w:rsid w:val="006D7E88"/>
    <w:rsid w:val="006E0C9F"/>
    <w:rsid w:val="006E14CA"/>
    <w:rsid w:val="006E15C5"/>
    <w:rsid w:val="006E2DF4"/>
    <w:rsid w:val="006E40FC"/>
    <w:rsid w:val="006E4D8B"/>
    <w:rsid w:val="006E59AD"/>
    <w:rsid w:val="006E5AC1"/>
    <w:rsid w:val="006E5DA4"/>
    <w:rsid w:val="006E7CA2"/>
    <w:rsid w:val="006F1523"/>
    <w:rsid w:val="006F1E3C"/>
    <w:rsid w:val="006F2592"/>
    <w:rsid w:val="006F2F35"/>
    <w:rsid w:val="006F3326"/>
    <w:rsid w:val="006F33A3"/>
    <w:rsid w:val="006F3E52"/>
    <w:rsid w:val="006F49A0"/>
    <w:rsid w:val="006F567D"/>
    <w:rsid w:val="006F594D"/>
    <w:rsid w:val="006F6A96"/>
    <w:rsid w:val="006F71B9"/>
    <w:rsid w:val="00700153"/>
    <w:rsid w:val="00702F87"/>
    <w:rsid w:val="00703301"/>
    <w:rsid w:val="00704B24"/>
    <w:rsid w:val="00704B52"/>
    <w:rsid w:val="0070599C"/>
    <w:rsid w:val="007102F5"/>
    <w:rsid w:val="00712EAF"/>
    <w:rsid w:val="0071485E"/>
    <w:rsid w:val="00715087"/>
    <w:rsid w:val="00715782"/>
    <w:rsid w:val="007161FA"/>
    <w:rsid w:val="00716A71"/>
    <w:rsid w:val="00716FF0"/>
    <w:rsid w:val="0071712B"/>
    <w:rsid w:val="0071723E"/>
    <w:rsid w:val="007173B1"/>
    <w:rsid w:val="00722DF5"/>
    <w:rsid w:val="00723211"/>
    <w:rsid w:val="0072353F"/>
    <w:rsid w:val="00723891"/>
    <w:rsid w:val="00724D4E"/>
    <w:rsid w:val="00724EC4"/>
    <w:rsid w:val="00732953"/>
    <w:rsid w:val="00732E6C"/>
    <w:rsid w:val="007332C9"/>
    <w:rsid w:val="00733B0B"/>
    <w:rsid w:val="00734C8F"/>
    <w:rsid w:val="00735D9B"/>
    <w:rsid w:val="00736FE6"/>
    <w:rsid w:val="007408B6"/>
    <w:rsid w:val="00741008"/>
    <w:rsid w:val="007433EC"/>
    <w:rsid w:val="00743A79"/>
    <w:rsid w:val="00743E60"/>
    <w:rsid w:val="007445F3"/>
    <w:rsid w:val="00745E2B"/>
    <w:rsid w:val="00746D8F"/>
    <w:rsid w:val="00751033"/>
    <w:rsid w:val="007513B4"/>
    <w:rsid w:val="00751C46"/>
    <w:rsid w:val="00753203"/>
    <w:rsid w:val="00753ADF"/>
    <w:rsid w:val="00755D94"/>
    <w:rsid w:val="00756CA7"/>
    <w:rsid w:val="00757380"/>
    <w:rsid w:val="0076171A"/>
    <w:rsid w:val="00762411"/>
    <w:rsid w:val="00764E00"/>
    <w:rsid w:val="00766659"/>
    <w:rsid w:val="00766ADC"/>
    <w:rsid w:val="00767EE5"/>
    <w:rsid w:val="0077219B"/>
    <w:rsid w:val="00773B54"/>
    <w:rsid w:val="00773B60"/>
    <w:rsid w:val="00773E4F"/>
    <w:rsid w:val="00774421"/>
    <w:rsid w:val="00774A90"/>
    <w:rsid w:val="00775497"/>
    <w:rsid w:val="00775CFF"/>
    <w:rsid w:val="00777AAF"/>
    <w:rsid w:val="00777C12"/>
    <w:rsid w:val="0078159A"/>
    <w:rsid w:val="007835C8"/>
    <w:rsid w:val="0078378B"/>
    <w:rsid w:val="00783F44"/>
    <w:rsid w:val="00786844"/>
    <w:rsid w:val="00786FBE"/>
    <w:rsid w:val="0079028A"/>
    <w:rsid w:val="00791682"/>
    <w:rsid w:val="00792B69"/>
    <w:rsid w:val="00794078"/>
    <w:rsid w:val="00794465"/>
    <w:rsid w:val="00796711"/>
    <w:rsid w:val="007A2C6F"/>
    <w:rsid w:val="007A2DB9"/>
    <w:rsid w:val="007A37ED"/>
    <w:rsid w:val="007A5240"/>
    <w:rsid w:val="007A5665"/>
    <w:rsid w:val="007A73EE"/>
    <w:rsid w:val="007B04E1"/>
    <w:rsid w:val="007B0B3B"/>
    <w:rsid w:val="007B1E15"/>
    <w:rsid w:val="007B22A1"/>
    <w:rsid w:val="007B26BA"/>
    <w:rsid w:val="007B2E20"/>
    <w:rsid w:val="007B3287"/>
    <w:rsid w:val="007B5C29"/>
    <w:rsid w:val="007C0850"/>
    <w:rsid w:val="007C2550"/>
    <w:rsid w:val="007C3EF3"/>
    <w:rsid w:val="007C5C73"/>
    <w:rsid w:val="007C6CB4"/>
    <w:rsid w:val="007C709C"/>
    <w:rsid w:val="007C7619"/>
    <w:rsid w:val="007C7A99"/>
    <w:rsid w:val="007D0296"/>
    <w:rsid w:val="007D15B3"/>
    <w:rsid w:val="007D1789"/>
    <w:rsid w:val="007D215B"/>
    <w:rsid w:val="007D2890"/>
    <w:rsid w:val="007D3701"/>
    <w:rsid w:val="007D3FC9"/>
    <w:rsid w:val="007D4D94"/>
    <w:rsid w:val="007D5BF9"/>
    <w:rsid w:val="007D61AD"/>
    <w:rsid w:val="007D6691"/>
    <w:rsid w:val="007D70EB"/>
    <w:rsid w:val="007D7721"/>
    <w:rsid w:val="007D789A"/>
    <w:rsid w:val="007E0635"/>
    <w:rsid w:val="007E0C41"/>
    <w:rsid w:val="007E1B9E"/>
    <w:rsid w:val="007E1EBF"/>
    <w:rsid w:val="007E3103"/>
    <w:rsid w:val="007E3C77"/>
    <w:rsid w:val="007E40F1"/>
    <w:rsid w:val="007E4B5B"/>
    <w:rsid w:val="007E6416"/>
    <w:rsid w:val="007E650D"/>
    <w:rsid w:val="007E664C"/>
    <w:rsid w:val="007E67FE"/>
    <w:rsid w:val="007E6EEC"/>
    <w:rsid w:val="007E7214"/>
    <w:rsid w:val="007E742F"/>
    <w:rsid w:val="007F0B27"/>
    <w:rsid w:val="007F0DE8"/>
    <w:rsid w:val="007F0E2D"/>
    <w:rsid w:val="007F2426"/>
    <w:rsid w:val="007F6423"/>
    <w:rsid w:val="007F7219"/>
    <w:rsid w:val="007F7AA5"/>
    <w:rsid w:val="007F7DFA"/>
    <w:rsid w:val="008000D3"/>
    <w:rsid w:val="008007AE"/>
    <w:rsid w:val="00800AC5"/>
    <w:rsid w:val="00804528"/>
    <w:rsid w:val="00804BC7"/>
    <w:rsid w:val="00804BDF"/>
    <w:rsid w:val="00806701"/>
    <w:rsid w:val="008079AD"/>
    <w:rsid w:val="0081024C"/>
    <w:rsid w:val="008106DF"/>
    <w:rsid w:val="00811C4D"/>
    <w:rsid w:val="008123CA"/>
    <w:rsid w:val="00812DF1"/>
    <w:rsid w:val="0081376C"/>
    <w:rsid w:val="00813B30"/>
    <w:rsid w:val="008142A9"/>
    <w:rsid w:val="00814CAE"/>
    <w:rsid w:val="00816027"/>
    <w:rsid w:val="0081630D"/>
    <w:rsid w:val="008210A7"/>
    <w:rsid w:val="00821B5D"/>
    <w:rsid w:val="0082200C"/>
    <w:rsid w:val="00822276"/>
    <w:rsid w:val="00822714"/>
    <w:rsid w:val="0082328D"/>
    <w:rsid w:val="0082511C"/>
    <w:rsid w:val="00825FDC"/>
    <w:rsid w:val="0082609C"/>
    <w:rsid w:val="008260AC"/>
    <w:rsid w:val="00826580"/>
    <w:rsid w:val="00827757"/>
    <w:rsid w:val="00830B44"/>
    <w:rsid w:val="00830D7D"/>
    <w:rsid w:val="00833706"/>
    <w:rsid w:val="00833C16"/>
    <w:rsid w:val="0083417D"/>
    <w:rsid w:val="008350F4"/>
    <w:rsid w:val="00837066"/>
    <w:rsid w:val="0084010A"/>
    <w:rsid w:val="00840254"/>
    <w:rsid w:val="008408B8"/>
    <w:rsid w:val="00841AF5"/>
    <w:rsid w:val="00842CE5"/>
    <w:rsid w:val="008432BC"/>
    <w:rsid w:val="0084386E"/>
    <w:rsid w:val="008445D2"/>
    <w:rsid w:val="00844607"/>
    <w:rsid w:val="00844D1C"/>
    <w:rsid w:val="0085103B"/>
    <w:rsid w:val="008517ED"/>
    <w:rsid w:val="008519E5"/>
    <w:rsid w:val="00851BB4"/>
    <w:rsid w:val="0085200F"/>
    <w:rsid w:val="00854E60"/>
    <w:rsid w:val="00856844"/>
    <w:rsid w:val="0085684A"/>
    <w:rsid w:val="008577AA"/>
    <w:rsid w:val="008577FA"/>
    <w:rsid w:val="00857AB5"/>
    <w:rsid w:val="00860F0F"/>
    <w:rsid w:val="008615BB"/>
    <w:rsid w:val="0086184C"/>
    <w:rsid w:val="00861D84"/>
    <w:rsid w:val="00862109"/>
    <w:rsid w:val="00862CF5"/>
    <w:rsid w:val="00864998"/>
    <w:rsid w:val="00864C7A"/>
    <w:rsid w:val="00865595"/>
    <w:rsid w:val="00865686"/>
    <w:rsid w:val="00865CB5"/>
    <w:rsid w:val="008662A4"/>
    <w:rsid w:val="00867149"/>
    <w:rsid w:val="00871BEA"/>
    <w:rsid w:val="008720D7"/>
    <w:rsid w:val="00874318"/>
    <w:rsid w:val="0087465E"/>
    <w:rsid w:val="00876224"/>
    <w:rsid w:val="0087718B"/>
    <w:rsid w:val="0087777B"/>
    <w:rsid w:val="00877BF2"/>
    <w:rsid w:val="00880773"/>
    <w:rsid w:val="00881672"/>
    <w:rsid w:val="00881711"/>
    <w:rsid w:val="00881997"/>
    <w:rsid w:val="008820D5"/>
    <w:rsid w:val="00883178"/>
    <w:rsid w:val="0088329B"/>
    <w:rsid w:val="00883CE3"/>
    <w:rsid w:val="00883D31"/>
    <w:rsid w:val="008866C1"/>
    <w:rsid w:val="00887DCE"/>
    <w:rsid w:val="0089000A"/>
    <w:rsid w:val="00890096"/>
    <w:rsid w:val="00891346"/>
    <w:rsid w:val="0089144E"/>
    <w:rsid w:val="00891E24"/>
    <w:rsid w:val="00892751"/>
    <w:rsid w:val="00892FF4"/>
    <w:rsid w:val="008930E9"/>
    <w:rsid w:val="0089385A"/>
    <w:rsid w:val="00893C65"/>
    <w:rsid w:val="00893D9F"/>
    <w:rsid w:val="008951E4"/>
    <w:rsid w:val="00896223"/>
    <w:rsid w:val="0089653F"/>
    <w:rsid w:val="008A0400"/>
    <w:rsid w:val="008A1ADF"/>
    <w:rsid w:val="008A2BB6"/>
    <w:rsid w:val="008A4443"/>
    <w:rsid w:val="008A5D5C"/>
    <w:rsid w:val="008A6620"/>
    <w:rsid w:val="008A6FA8"/>
    <w:rsid w:val="008B0872"/>
    <w:rsid w:val="008B1956"/>
    <w:rsid w:val="008B1B71"/>
    <w:rsid w:val="008B22B2"/>
    <w:rsid w:val="008B47B7"/>
    <w:rsid w:val="008B4FCF"/>
    <w:rsid w:val="008B5C75"/>
    <w:rsid w:val="008B656D"/>
    <w:rsid w:val="008B673E"/>
    <w:rsid w:val="008B6DC4"/>
    <w:rsid w:val="008B7AC8"/>
    <w:rsid w:val="008B7DBD"/>
    <w:rsid w:val="008C130E"/>
    <w:rsid w:val="008C2AA6"/>
    <w:rsid w:val="008C2C8D"/>
    <w:rsid w:val="008C74C6"/>
    <w:rsid w:val="008C7616"/>
    <w:rsid w:val="008D1619"/>
    <w:rsid w:val="008D2838"/>
    <w:rsid w:val="008D29B1"/>
    <w:rsid w:val="008D3741"/>
    <w:rsid w:val="008D37F2"/>
    <w:rsid w:val="008D7124"/>
    <w:rsid w:val="008E0508"/>
    <w:rsid w:val="008E2B2B"/>
    <w:rsid w:val="008E4253"/>
    <w:rsid w:val="008E4CBB"/>
    <w:rsid w:val="008E5AD6"/>
    <w:rsid w:val="008E6438"/>
    <w:rsid w:val="008E6712"/>
    <w:rsid w:val="008E6F76"/>
    <w:rsid w:val="008E76F1"/>
    <w:rsid w:val="008F2115"/>
    <w:rsid w:val="008F28BD"/>
    <w:rsid w:val="008F2E1B"/>
    <w:rsid w:val="008F2EED"/>
    <w:rsid w:val="008F38D7"/>
    <w:rsid w:val="008F3D1B"/>
    <w:rsid w:val="008F4EEF"/>
    <w:rsid w:val="008F5FFD"/>
    <w:rsid w:val="008F7E33"/>
    <w:rsid w:val="009001EC"/>
    <w:rsid w:val="00901A17"/>
    <w:rsid w:val="00903634"/>
    <w:rsid w:val="0090572F"/>
    <w:rsid w:val="00905DFF"/>
    <w:rsid w:val="00905F27"/>
    <w:rsid w:val="00906088"/>
    <w:rsid w:val="009107CA"/>
    <w:rsid w:val="0091128D"/>
    <w:rsid w:val="009116B0"/>
    <w:rsid w:val="00911735"/>
    <w:rsid w:val="009125D1"/>
    <w:rsid w:val="009125EB"/>
    <w:rsid w:val="009130FE"/>
    <w:rsid w:val="0091318A"/>
    <w:rsid w:val="00913217"/>
    <w:rsid w:val="00915F22"/>
    <w:rsid w:val="009173F7"/>
    <w:rsid w:val="00920181"/>
    <w:rsid w:val="00920F86"/>
    <w:rsid w:val="00921427"/>
    <w:rsid w:val="00922510"/>
    <w:rsid w:val="009230BB"/>
    <w:rsid w:val="0092397E"/>
    <w:rsid w:val="00923A09"/>
    <w:rsid w:val="0092417C"/>
    <w:rsid w:val="009241DC"/>
    <w:rsid w:val="00924FB0"/>
    <w:rsid w:val="009256C9"/>
    <w:rsid w:val="00926609"/>
    <w:rsid w:val="0092792C"/>
    <w:rsid w:val="00931443"/>
    <w:rsid w:val="00931827"/>
    <w:rsid w:val="009356C6"/>
    <w:rsid w:val="00936D93"/>
    <w:rsid w:val="00936E9F"/>
    <w:rsid w:val="009375F0"/>
    <w:rsid w:val="00937E80"/>
    <w:rsid w:val="009419E0"/>
    <w:rsid w:val="00943A5E"/>
    <w:rsid w:val="00943B25"/>
    <w:rsid w:val="00943B62"/>
    <w:rsid w:val="00943C62"/>
    <w:rsid w:val="0094469C"/>
    <w:rsid w:val="00944DB0"/>
    <w:rsid w:val="00946116"/>
    <w:rsid w:val="009472AA"/>
    <w:rsid w:val="00947A5C"/>
    <w:rsid w:val="00950E0B"/>
    <w:rsid w:val="00951460"/>
    <w:rsid w:val="00953228"/>
    <w:rsid w:val="0095374B"/>
    <w:rsid w:val="009540B7"/>
    <w:rsid w:val="00956922"/>
    <w:rsid w:val="009573CD"/>
    <w:rsid w:val="00957AA7"/>
    <w:rsid w:val="009615F9"/>
    <w:rsid w:val="00962B98"/>
    <w:rsid w:val="009648BE"/>
    <w:rsid w:val="0096508D"/>
    <w:rsid w:val="00965841"/>
    <w:rsid w:val="00965DF4"/>
    <w:rsid w:val="00965EFC"/>
    <w:rsid w:val="0096763B"/>
    <w:rsid w:val="00970319"/>
    <w:rsid w:val="00970CE8"/>
    <w:rsid w:val="009737FC"/>
    <w:rsid w:val="00973FA9"/>
    <w:rsid w:val="009777F5"/>
    <w:rsid w:val="00980071"/>
    <w:rsid w:val="0098125C"/>
    <w:rsid w:val="00982A4C"/>
    <w:rsid w:val="00982CFA"/>
    <w:rsid w:val="009875EC"/>
    <w:rsid w:val="00987CCB"/>
    <w:rsid w:val="009910B2"/>
    <w:rsid w:val="00992515"/>
    <w:rsid w:val="0099264A"/>
    <w:rsid w:val="00992EB2"/>
    <w:rsid w:val="0099386A"/>
    <w:rsid w:val="00995114"/>
    <w:rsid w:val="0099538B"/>
    <w:rsid w:val="0099669E"/>
    <w:rsid w:val="00996D7C"/>
    <w:rsid w:val="00996EED"/>
    <w:rsid w:val="009A1122"/>
    <w:rsid w:val="009A1B55"/>
    <w:rsid w:val="009A23DE"/>
    <w:rsid w:val="009A4BF2"/>
    <w:rsid w:val="009A4CBD"/>
    <w:rsid w:val="009A5E8B"/>
    <w:rsid w:val="009B2135"/>
    <w:rsid w:val="009B24FC"/>
    <w:rsid w:val="009B2C14"/>
    <w:rsid w:val="009B2C40"/>
    <w:rsid w:val="009B2EB8"/>
    <w:rsid w:val="009B43CB"/>
    <w:rsid w:val="009B59CD"/>
    <w:rsid w:val="009B6510"/>
    <w:rsid w:val="009B6B11"/>
    <w:rsid w:val="009C0B50"/>
    <w:rsid w:val="009C0BA4"/>
    <w:rsid w:val="009C149F"/>
    <w:rsid w:val="009C1FF0"/>
    <w:rsid w:val="009C27BF"/>
    <w:rsid w:val="009C2FF7"/>
    <w:rsid w:val="009C537D"/>
    <w:rsid w:val="009C5B36"/>
    <w:rsid w:val="009C6097"/>
    <w:rsid w:val="009C7D7C"/>
    <w:rsid w:val="009D0039"/>
    <w:rsid w:val="009D0780"/>
    <w:rsid w:val="009D07E2"/>
    <w:rsid w:val="009D0D61"/>
    <w:rsid w:val="009D0EB9"/>
    <w:rsid w:val="009D122E"/>
    <w:rsid w:val="009D2D62"/>
    <w:rsid w:val="009D4968"/>
    <w:rsid w:val="009D5527"/>
    <w:rsid w:val="009D58E9"/>
    <w:rsid w:val="009D5F71"/>
    <w:rsid w:val="009D72C6"/>
    <w:rsid w:val="009D77F8"/>
    <w:rsid w:val="009E21B9"/>
    <w:rsid w:val="009E2A13"/>
    <w:rsid w:val="009E3D92"/>
    <w:rsid w:val="009E4027"/>
    <w:rsid w:val="009E5D14"/>
    <w:rsid w:val="009F07D9"/>
    <w:rsid w:val="009F0AB3"/>
    <w:rsid w:val="009F0E46"/>
    <w:rsid w:val="009F404C"/>
    <w:rsid w:val="009F4290"/>
    <w:rsid w:val="009F6896"/>
    <w:rsid w:val="009F700F"/>
    <w:rsid w:val="009F768F"/>
    <w:rsid w:val="009F7CA9"/>
    <w:rsid w:val="00A00AA8"/>
    <w:rsid w:val="00A02547"/>
    <w:rsid w:val="00A02F93"/>
    <w:rsid w:val="00A039BD"/>
    <w:rsid w:val="00A04F5A"/>
    <w:rsid w:val="00A0500C"/>
    <w:rsid w:val="00A06417"/>
    <w:rsid w:val="00A075FA"/>
    <w:rsid w:val="00A101AC"/>
    <w:rsid w:val="00A10546"/>
    <w:rsid w:val="00A11643"/>
    <w:rsid w:val="00A122EB"/>
    <w:rsid w:val="00A12639"/>
    <w:rsid w:val="00A157CA"/>
    <w:rsid w:val="00A171B0"/>
    <w:rsid w:val="00A27252"/>
    <w:rsid w:val="00A27F9C"/>
    <w:rsid w:val="00A31224"/>
    <w:rsid w:val="00A319E3"/>
    <w:rsid w:val="00A3387A"/>
    <w:rsid w:val="00A351B3"/>
    <w:rsid w:val="00A36119"/>
    <w:rsid w:val="00A36A03"/>
    <w:rsid w:val="00A36C96"/>
    <w:rsid w:val="00A40046"/>
    <w:rsid w:val="00A4025A"/>
    <w:rsid w:val="00A41B87"/>
    <w:rsid w:val="00A43540"/>
    <w:rsid w:val="00A46C43"/>
    <w:rsid w:val="00A517F3"/>
    <w:rsid w:val="00A5226D"/>
    <w:rsid w:val="00A52A0C"/>
    <w:rsid w:val="00A52F12"/>
    <w:rsid w:val="00A532E2"/>
    <w:rsid w:val="00A53AF9"/>
    <w:rsid w:val="00A576FE"/>
    <w:rsid w:val="00A57787"/>
    <w:rsid w:val="00A57825"/>
    <w:rsid w:val="00A57A86"/>
    <w:rsid w:val="00A604AC"/>
    <w:rsid w:val="00A60B9E"/>
    <w:rsid w:val="00A623D0"/>
    <w:rsid w:val="00A6301E"/>
    <w:rsid w:val="00A6316C"/>
    <w:rsid w:val="00A65BF8"/>
    <w:rsid w:val="00A66008"/>
    <w:rsid w:val="00A6600D"/>
    <w:rsid w:val="00A6674A"/>
    <w:rsid w:val="00A71093"/>
    <w:rsid w:val="00A717E1"/>
    <w:rsid w:val="00A73FFA"/>
    <w:rsid w:val="00A75E27"/>
    <w:rsid w:val="00A77658"/>
    <w:rsid w:val="00A82B3C"/>
    <w:rsid w:val="00A8354C"/>
    <w:rsid w:val="00A863C3"/>
    <w:rsid w:val="00A87C5E"/>
    <w:rsid w:val="00A87F4C"/>
    <w:rsid w:val="00A90C8D"/>
    <w:rsid w:val="00A90DE3"/>
    <w:rsid w:val="00A9111B"/>
    <w:rsid w:val="00A9223E"/>
    <w:rsid w:val="00A92CD7"/>
    <w:rsid w:val="00A94537"/>
    <w:rsid w:val="00A95717"/>
    <w:rsid w:val="00A95883"/>
    <w:rsid w:val="00A96437"/>
    <w:rsid w:val="00A9700C"/>
    <w:rsid w:val="00A97167"/>
    <w:rsid w:val="00AA08E8"/>
    <w:rsid w:val="00AA0BA5"/>
    <w:rsid w:val="00AA0C67"/>
    <w:rsid w:val="00AA0DE6"/>
    <w:rsid w:val="00AA1768"/>
    <w:rsid w:val="00AA2FC6"/>
    <w:rsid w:val="00AA3A22"/>
    <w:rsid w:val="00AA6A8B"/>
    <w:rsid w:val="00AA7BA7"/>
    <w:rsid w:val="00AB02C2"/>
    <w:rsid w:val="00AB05F3"/>
    <w:rsid w:val="00AB09A2"/>
    <w:rsid w:val="00AB1F0B"/>
    <w:rsid w:val="00AB29B8"/>
    <w:rsid w:val="00AB48A9"/>
    <w:rsid w:val="00AB4986"/>
    <w:rsid w:val="00AB5BAD"/>
    <w:rsid w:val="00AB62C9"/>
    <w:rsid w:val="00AB694A"/>
    <w:rsid w:val="00AC0E85"/>
    <w:rsid w:val="00AC1005"/>
    <w:rsid w:val="00AC1290"/>
    <w:rsid w:val="00AC1D13"/>
    <w:rsid w:val="00AC2F3C"/>
    <w:rsid w:val="00AC33EC"/>
    <w:rsid w:val="00AC3BDC"/>
    <w:rsid w:val="00AC5634"/>
    <w:rsid w:val="00AC5833"/>
    <w:rsid w:val="00AC59BA"/>
    <w:rsid w:val="00AC68D7"/>
    <w:rsid w:val="00AC70E8"/>
    <w:rsid w:val="00AC76DA"/>
    <w:rsid w:val="00AD0447"/>
    <w:rsid w:val="00AD05A9"/>
    <w:rsid w:val="00AD125C"/>
    <w:rsid w:val="00AD23FF"/>
    <w:rsid w:val="00AD2806"/>
    <w:rsid w:val="00AD3B1A"/>
    <w:rsid w:val="00AD40EB"/>
    <w:rsid w:val="00AD4465"/>
    <w:rsid w:val="00AD574A"/>
    <w:rsid w:val="00AD76AF"/>
    <w:rsid w:val="00AE05F0"/>
    <w:rsid w:val="00AE10A6"/>
    <w:rsid w:val="00AE122E"/>
    <w:rsid w:val="00AE19A9"/>
    <w:rsid w:val="00AE1F86"/>
    <w:rsid w:val="00AE318C"/>
    <w:rsid w:val="00AE36C1"/>
    <w:rsid w:val="00AE3CE6"/>
    <w:rsid w:val="00AE4D73"/>
    <w:rsid w:val="00AE5CD8"/>
    <w:rsid w:val="00AE76A8"/>
    <w:rsid w:val="00AE7F29"/>
    <w:rsid w:val="00AF0BFE"/>
    <w:rsid w:val="00AF1FA9"/>
    <w:rsid w:val="00AF4819"/>
    <w:rsid w:val="00AF5598"/>
    <w:rsid w:val="00AF6063"/>
    <w:rsid w:val="00AF607F"/>
    <w:rsid w:val="00B0042D"/>
    <w:rsid w:val="00B00D61"/>
    <w:rsid w:val="00B02BB7"/>
    <w:rsid w:val="00B03E58"/>
    <w:rsid w:val="00B05D4E"/>
    <w:rsid w:val="00B05D93"/>
    <w:rsid w:val="00B06837"/>
    <w:rsid w:val="00B0722B"/>
    <w:rsid w:val="00B10388"/>
    <w:rsid w:val="00B10A51"/>
    <w:rsid w:val="00B112AB"/>
    <w:rsid w:val="00B12131"/>
    <w:rsid w:val="00B13CB1"/>
    <w:rsid w:val="00B13D69"/>
    <w:rsid w:val="00B13EB3"/>
    <w:rsid w:val="00B1421E"/>
    <w:rsid w:val="00B17224"/>
    <w:rsid w:val="00B21D4D"/>
    <w:rsid w:val="00B23A12"/>
    <w:rsid w:val="00B24924"/>
    <w:rsid w:val="00B25153"/>
    <w:rsid w:val="00B27AEE"/>
    <w:rsid w:val="00B30232"/>
    <w:rsid w:val="00B320E6"/>
    <w:rsid w:val="00B32FD2"/>
    <w:rsid w:val="00B3360F"/>
    <w:rsid w:val="00B3670A"/>
    <w:rsid w:val="00B42675"/>
    <w:rsid w:val="00B43581"/>
    <w:rsid w:val="00B4364F"/>
    <w:rsid w:val="00B43AF9"/>
    <w:rsid w:val="00B44076"/>
    <w:rsid w:val="00B441E2"/>
    <w:rsid w:val="00B46C3F"/>
    <w:rsid w:val="00B5001A"/>
    <w:rsid w:val="00B50C58"/>
    <w:rsid w:val="00B51287"/>
    <w:rsid w:val="00B5209C"/>
    <w:rsid w:val="00B525C5"/>
    <w:rsid w:val="00B53C52"/>
    <w:rsid w:val="00B5521E"/>
    <w:rsid w:val="00B57FA8"/>
    <w:rsid w:val="00B62A06"/>
    <w:rsid w:val="00B63A04"/>
    <w:rsid w:val="00B64C3A"/>
    <w:rsid w:val="00B65087"/>
    <w:rsid w:val="00B70B0E"/>
    <w:rsid w:val="00B71EE8"/>
    <w:rsid w:val="00B726C8"/>
    <w:rsid w:val="00B72F95"/>
    <w:rsid w:val="00B73D02"/>
    <w:rsid w:val="00B7465A"/>
    <w:rsid w:val="00B75195"/>
    <w:rsid w:val="00B752E0"/>
    <w:rsid w:val="00B77A0A"/>
    <w:rsid w:val="00B800BC"/>
    <w:rsid w:val="00B80FD7"/>
    <w:rsid w:val="00B81D04"/>
    <w:rsid w:val="00B81F9B"/>
    <w:rsid w:val="00B83594"/>
    <w:rsid w:val="00B8385A"/>
    <w:rsid w:val="00B83BB8"/>
    <w:rsid w:val="00B859CE"/>
    <w:rsid w:val="00B876B5"/>
    <w:rsid w:val="00B876E3"/>
    <w:rsid w:val="00B87F88"/>
    <w:rsid w:val="00B91B6F"/>
    <w:rsid w:val="00B91F37"/>
    <w:rsid w:val="00B9204F"/>
    <w:rsid w:val="00B92289"/>
    <w:rsid w:val="00B934F2"/>
    <w:rsid w:val="00B97A6E"/>
    <w:rsid w:val="00B97E4A"/>
    <w:rsid w:val="00BA0B46"/>
    <w:rsid w:val="00BA0CA0"/>
    <w:rsid w:val="00BA25CA"/>
    <w:rsid w:val="00BA450C"/>
    <w:rsid w:val="00BA4924"/>
    <w:rsid w:val="00BA565A"/>
    <w:rsid w:val="00BA64B9"/>
    <w:rsid w:val="00BA69CA"/>
    <w:rsid w:val="00BA7085"/>
    <w:rsid w:val="00BB147D"/>
    <w:rsid w:val="00BB2A72"/>
    <w:rsid w:val="00BB3866"/>
    <w:rsid w:val="00BB38E4"/>
    <w:rsid w:val="00BB3D63"/>
    <w:rsid w:val="00BB61AA"/>
    <w:rsid w:val="00BB7315"/>
    <w:rsid w:val="00BB73C6"/>
    <w:rsid w:val="00BB74CB"/>
    <w:rsid w:val="00BC019A"/>
    <w:rsid w:val="00BC0203"/>
    <w:rsid w:val="00BC11E8"/>
    <w:rsid w:val="00BC1661"/>
    <w:rsid w:val="00BC1BFE"/>
    <w:rsid w:val="00BC28E7"/>
    <w:rsid w:val="00BC3156"/>
    <w:rsid w:val="00BC3405"/>
    <w:rsid w:val="00BC375D"/>
    <w:rsid w:val="00BC3CFE"/>
    <w:rsid w:val="00BC4DA9"/>
    <w:rsid w:val="00BC62CB"/>
    <w:rsid w:val="00BC64CF"/>
    <w:rsid w:val="00BC669C"/>
    <w:rsid w:val="00BC6857"/>
    <w:rsid w:val="00BC6874"/>
    <w:rsid w:val="00BD0634"/>
    <w:rsid w:val="00BD09C9"/>
    <w:rsid w:val="00BD4DE4"/>
    <w:rsid w:val="00BD600B"/>
    <w:rsid w:val="00BD7F52"/>
    <w:rsid w:val="00BE0136"/>
    <w:rsid w:val="00BE0693"/>
    <w:rsid w:val="00BE15EA"/>
    <w:rsid w:val="00BE1DDD"/>
    <w:rsid w:val="00BE23F7"/>
    <w:rsid w:val="00BE3177"/>
    <w:rsid w:val="00BE4A96"/>
    <w:rsid w:val="00BE6058"/>
    <w:rsid w:val="00BE6DD7"/>
    <w:rsid w:val="00BE73B4"/>
    <w:rsid w:val="00BF14EA"/>
    <w:rsid w:val="00BF1DF5"/>
    <w:rsid w:val="00BF33B9"/>
    <w:rsid w:val="00BF3501"/>
    <w:rsid w:val="00BF479C"/>
    <w:rsid w:val="00BF5A11"/>
    <w:rsid w:val="00BF60CD"/>
    <w:rsid w:val="00BF653A"/>
    <w:rsid w:val="00BF6E6F"/>
    <w:rsid w:val="00BF737B"/>
    <w:rsid w:val="00BF7959"/>
    <w:rsid w:val="00C0064F"/>
    <w:rsid w:val="00C00AC2"/>
    <w:rsid w:val="00C00C42"/>
    <w:rsid w:val="00C025D9"/>
    <w:rsid w:val="00C0464D"/>
    <w:rsid w:val="00C0596F"/>
    <w:rsid w:val="00C06854"/>
    <w:rsid w:val="00C06F1E"/>
    <w:rsid w:val="00C07478"/>
    <w:rsid w:val="00C075A6"/>
    <w:rsid w:val="00C10445"/>
    <w:rsid w:val="00C112AC"/>
    <w:rsid w:val="00C113EC"/>
    <w:rsid w:val="00C11FAF"/>
    <w:rsid w:val="00C14758"/>
    <w:rsid w:val="00C166A5"/>
    <w:rsid w:val="00C172A8"/>
    <w:rsid w:val="00C177BA"/>
    <w:rsid w:val="00C17B10"/>
    <w:rsid w:val="00C20219"/>
    <w:rsid w:val="00C21405"/>
    <w:rsid w:val="00C23AC7"/>
    <w:rsid w:val="00C23AD0"/>
    <w:rsid w:val="00C24D48"/>
    <w:rsid w:val="00C27265"/>
    <w:rsid w:val="00C27272"/>
    <w:rsid w:val="00C27DC3"/>
    <w:rsid w:val="00C305C4"/>
    <w:rsid w:val="00C34AA4"/>
    <w:rsid w:val="00C353D6"/>
    <w:rsid w:val="00C356CC"/>
    <w:rsid w:val="00C36182"/>
    <w:rsid w:val="00C36CC6"/>
    <w:rsid w:val="00C3702F"/>
    <w:rsid w:val="00C37A58"/>
    <w:rsid w:val="00C37FC5"/>
    <w:rsid w:val="00C449C1"/>
    <w:rsid w:val="00C44D4B"/>
    <w:rsid w:val="00C4508F"/>
    <w:rsid w:val="00C45CC2"/>
    <w:rsid w:val="00C45CC9"/>
    <w:rsid w:val="00C45FA7"/>
    <w:rsid w:val="00C46613"/>
    <w:rsid w:val="00C46EBD"/>
    <w:rsid w:val="00C476B8"/>
    <w:rsid w:val="00C47918"/>
    <w:rsid w:val="00C47BAA"/>
    <w:rsid w:val="00C529D3"/>
    <w:rsid w:val="00C536F0"/>
    <w:rsid w:val="00C62647"/>
    <w:rsid w:val="00C645AA"/>
    <w:rsid w:val="00C649CF"/>
    <w:rsid w:val="00C64C24"/>
    <w:rsid w:val="00C66026"/>
    <w:rsid w:val="00C6763D"/>
    <w:rsid w:val="00C679C1"/>
    <w:rsid w:val="00C709B3"/>
    <w:rsid w:val="00C70FCA"/>
    <w:rsid w:val="00C71F97"/>
    <w:rsid w:val="00C72DE4"/>
    <w:rsid w:val="00C733C8"/>
    <w:rsid w:val="00C7555A"/>
    <w:rsid w:val="00C7591F"/>
    <w:rsid w:val="00C75BD5"/>
    <w:rsid w:val="00C7600B"/>
    <w:rsid w:val="00C767C8"/>
    <w:rsid w:val="00C76F7D"/>
    <w:rsid w:val="00C77752"/>
    <w:rsid w:val="00C80478"/>
    <w:rsid w:val="00C80E2D"/>
    <w:rsid w:val="00C8174A"/>
    <w:rsid w:val="00C81C8C"/>
    <w:rsid w:val="00C820A0"/>
    <w:rsid w:val="00C820CD"/>
    <w:rsid w:val="00C83CDF"/>
    <w:rsid w:val="00C83D2B"/>
    <w:rsid w:val="00C83E72"/>
    <w:rsid w:val="00C83F80"/>
    <w:rsid w:val="00C86342"/>
    <w:rsid w:val="00C907CE"/>
    <w:rsid w:val="00C909CD"/>
    <w:rsid w:val="00C911B7"/>
    <w:rsid w:val="00C91EF7"/>
    <w:rsid w:val="00C92486"/>
    <w:rsid w:val="00C94E9B"/>
    <w:rsid w:val="00C9549B"/>
    <w:rsid w:val="00C95F2F"/>
    <w:rsid w:val="00C95FB6"/>
    <w:rsid w:val="00CA03EC"/>
    <w:rsid w:val="00CA2A66"/>
    <w:rsid w:val="00CA2EDD"/>
    <w:rsid w:val="00CA3A66"/>
    <w:rsid w:val="00CA3D58"/>
    <w:rsid w:val="00CA4905"/>
    <w:rsid w:val="00CA53CB"/>
    <w:rsid w:val="00CB08BF"/>
    <w:rsid w:val="00CB2098"/>
    <w:rsid w:val="00CB28C4"/>
    <w:rsid w:val="00CB2DC8"/>
    <w:rsid w:val="00CB37CD"/>
    <w:rsid w:val="00CB5650"/>
    <w:rsid w:val="00CC1A03"/>
    <w:rsid w:val="00CC1A33"/>
    <w:rsid w:val="00CC1AB6"/>
    <w:rsid w:val="00CC2BED"/>
    <w:rsid w:val="00CC349D"/>
    <w:rsid w:val="00CC5533"/>
    <w:rsid w:val="00CC6C28"/>
    <w:rsid w:val="00CC7061"/>
    <w:rsid w:val="00CD0FC4"/>
    <w:rsid w:val="00CD1B4F"/>
    <w:rsid w:val="00CD25CD"/>
    <w:rsid w:val="00CD40D5"/>
    <w:rsid w:val="00CD4545"/>
    <w:rsid w:val="00CE008D"/>
    <w:rsid w:val="00CE0464"/>
    <w:rsid w:val="00CE05CB"/>
    <w:rsid w:val="00CE07B7"/>
    <w:rsid w:val="00CE091F"/>
    <w:rsid w:val="00CE0E85"/>
    <w:rsid w:val="00CE1B0E"/>
    <w:rsid w:val="00CE399A"/>
    <w:rsid w:val="00CE3F2E"/>
    <w:rsid w:val="00CE4090"/>
    <w:rsid w:val="00CE46EB"/>
    <w:rsid w:val="00CE5CFE"/>
    <w:rsid w:val="00CE70CC"/>
    <w:rsid w:val="00CE7923"/>
    <w:rsid w:val="00CE7BD3"/>
    <w:rsid w:val="00CF0135"/>
    <w:rsid w:val="00CF0638"/>
    <w:rsid w:val="00CF18A2"/>
    <w:rsid w:val="00CF4675"/>
    <w:rsid w:val="00CF48BA"/>
    <w:rsid w:val="00CF5B4E"/>
    <w:rsid w:val="00CF71EE"/>
    <w:rsid w:val="00CF78DE"/>
    <w:rsid w:val="00CF7BF0"/>
    <w:rsid w:val="00CF7CB0"/>
    <w:rsid w:val="00D00389"/>
    <w:rsid w:val="00D02DD1"/>
    <w:rsid w:val="00D031D7"/>
    <w:rsid w:val="00D03854"/>
    <w:rsid w:val="00D04435"/>
    <w:rsid w:val="00D05895"/>
    <w:rsid w:val="00D0719D"/>
    <w:rsid w:val="00D07E90"/>
    <w:rsid w:val="00D10340"/>
    <w:rsid w:val="00D1059A"/>
    <w:rsid w:val="00D11952"/>
    <w:rsid w:val="00D121B7"/>
    <w:rsid w:val="00D13817"/>
    <w:rsid w:val="00D16100"/>
    <w:rsid w:val="00D16170"/>
    <w:rsid w:val="00D20E7C"/>
    <w:rsid w:val="00D22962"/>
    <w:rsid w:val="00D23B14"/>
    <w:rsid w:val="00D2516B"/>
    <w:rsid w:val="00D25834"/>
    <w:rsid w:val="00D25D13"/>
    <w:rsid w:val="00D25F7D"/>
    <w:rsid w:val="00D2679B"/>
    <w:rsid w:val="00D3078E"/>
    <w:rsid w:val="00D30C4E"/>
    <w:rsid w:val="00D31527"/>
    <w:rsid w:val="00D317C7"/>
    <w:rsid w:val="00D35B39"/>
    <w:rsid w:val="00D37402"/>
    <w:rsid w:val="00D42559"/>
    <w:rsid w:val="00D4346E"/>
    <w:rsid w:val="00D4364B"/>
    <w:rsid w:val="00D43DCF"/>
    <w:rsid w:val="00D44175"/>
    <w:rsid w:val="00D456B5"/>
    <w:rsid w:val="00D45816"/>
    <w:rsid w:val="00D45BB2"/>
    <w:rsid w:val="00D46D35"/>
    <w:rsid w:val="00D472E4"/>
    <w:rsid w:val="00D477AA"/>
    <w:rsid w:val="00D50AF0"/>
    <w:rsid w:val="00D5117F"/>
    <w:rsid w:val="00D52289"/>
    <w:rsid w:val="00D53D7D"/>
    <w:rsid w:val="00D53F96"/>
    <w:rsid w:val="00D544B9"/>
    <w:rsid w:val="00D56C43"/>
    <w:rsid w:val="00D575DF"/>
    <w:rsid w:val="00D57763"/>
    <w:rsid w:val="00D6083E"/>
    <w:rsid w:val="00D61936"/>
    <w:rsid w:val="00D62048"/>
    <w:rsid w:val="00D62227"/>
    <w:rsid w:val="00D62B7A"/>
    <w:rsid w:val="00D65074"/>
    <w:rsid w:val="00D65F92"/>
    <w:rsid w:val="00D668B5"/>
    <w:rsid w:val="00D66918"/>
    <w:rsid w:val="00D72442"/>
    <w:rsid w:val="00D727A3"/>
    <w:rsid w:val="00D74D46"/>
    <w:rsid w:val="00D7629F"/>
    <w:rsid w:val="00D765ED"/>
    <w:rsid w:val="00D7702D"/>
    <w:rsid w:val="00D77C61"/>
    <w:rsid w:val="00D80211"/>
    <w:rsid w:val="00D82DBF"/>
    <w:rsid w:val="00D830AC"/>
    <w:rsid w:val="00D831F1"/>
    <w:rsid w:val="00D83901"/>
    <w:rsid w:val="00D84AAD"/>
    <w:rsid w:val="00D85116"/>
    <w:rsid w:val="00D85282"/>
    <w:rsid w:val="00D859D0"/>
    <w:rsid w:val="00D861EB"/>
    <w:rsid w:val="00D871A7"/>
    <w:rsid w:val="00D90BDD"/>
    <w:rsid w:val="00D91BCD"/>
    <w:rsid w:val="00D923BE"/>
    <w:rsid w:val="00D929D7"/>
    <w:rsid w:val="00D939A0"/>
    <w:rsid w:val="00D94D2A"/>
    <w:rsid w:val="00D95891"/>
    <w:rsid w:val="00D95F1B"/>
    <w:rsid w:val="00D9720C"/>
    <w:rsid w:val="00DA0B43"/>
    <w:rsid w:val="00DA1401"/>
    <w:rsid w:val="00DA1F72"/>
    <w:rsid w:val="00DA3BFE"/>
    <w:rsid w:val="00DA486C"/>
    <w:rsid w:val="00DA4B27"/>
    <w:rsid w:val="00DA4E54"/>
    <w:rsid w:val="00DA5EBC"/>
    <w:rsid w:val="00DA5FDF"/>
    <w:rsid w:val="00DA6D14"/>
    <w:rsid w:val="00DA6F74"/>
    <w:rsid w:val="00DA780C"/>
    <w:rsid w:val="00DA7980"/>
    <w:rsid w:val="00DA7B17"/>
    <w:rsid w:val="00DB091D"/>
    <w:rsid w:val="00DB1491"/>
    <w:rsid w:val="00DB1AB3"/>
    <w:rsid w:val="00DB1E4C"/>
    <w:rsid w:val="00DB1EC6"/>
    <w:rsid w:val="00DB20FE"/>
    <w:rsid w:val="00DB2E48"/>
    <w:rsid w:val="00DB362C"/>
    <w:rsid w:val="00DB368A"/>
    <w:rsid w:val="00DB3FD9"/>
    <w:rsid w:val="00DB4167"/>
    <w:rsid w:val="00DB427B"/>
    <w:rsid w:val="00DB4E4E"/>
    <w:rsid w:val="00DB55D5"/>
    <w:rsid w:val="00DB58FB"/>
    <w:rsid w:val="00DB5BC0"/>
    <w:rsid w:val="00DB67A5"/>
    <w:rsid w:val="00DB6A05"/>
    <w:rsid w:val="00DB6F15"/>
    <w:rsid w:val="00DB7D6E"/>
    <w:rsid w:val="00DC04B9"/>
    <w:rsid w:val="00DC33DA"/>
    <w:rsid w:val="00DC4336"/>
    <w:rsid w:val="00DC523A"/>
    <w:rsid w:val="00DC5C87"/>
    <w:rsid w:val="00DC6825"/>
    <w:rsid w:val="00DD0D24"/>
    <w:rsid w:val="00DD0E4D"/>
    <w:rsid w:val="00DD16E8"/>
    <w:rsid w:val="00DD1C59"/>
    <w:rsid w:val="00DD25A1"/>
    <w:rsid w:val="00DD3A64"/>
    <w:rsid w:val="00DD5A9B"/>
    <w:rsid w:val="00DD5FEE"/>
    <w:rsid w:val="00DD6362"/>
    <w:rsid w:val="00DD6B2D"/>
    <w:rsid w:val="00DD72BA"/>
    <w:rsid w:val="00DD7736"/>
    <w:rsid w:val="00DE1850"/>
    <w:rsid w:val="00DE28CF"/>
    <w:rsid w:val="00DE3583"/>
    <w:rsid w:val="00DE44AD"/>
    <w:rsid w:val="00DE4817"/>
    <w:rsid w:val="00DE4CFB"/>
    <w:rsid w:val="00DE4DC1"/>
    <w:rsid w:val="00DE5087"/>
    <w:rsid w:val="00DE5391"/>
    <w:rsid w:val="00DE7B69"/>
    <w:rsid w:val="00DF167A"/>
    <w:rsid w:val="00DF1721"/>
    <w:rsid w:val="00DF1B40"/>
    <w:rsid w:val="00DF1EEE"/>
    <w:rsid w:val="00DF2AEF"/>
    <w:rsid w:val="00DF2CDA"/>
    <w:rsid w:val="00DF3B2F"/>
    <w:rsid w:val="00DF488D"/>
    <w:rsid w:val="00E00572"/>
    <w:rsid w:val="00E009E5"/>
    <w:rsid w:val="00E03227"/>
    <w:rsid w:val="00E03C59"/>
    <w:rsid w:val="00E04006"/>
    <w:rsid w:val="00E06708"/>
    <w:rsid w:val="00E069C0"/>
    <w:rsid w:val="00E074D3"/>
    <w:rsid w:val="00E10057"/>
    <w:rsid w:val="00E10CC1"/>
    <w:rsid w:val="00E11170"/>
    <w:rsid w:val="00E1117C"/>
    <w:rsid w:val="00E117C1"/>
    <w:rsid w:val="00E1198A"/>
    <w:rsid w:val="00E11AC0"/>
    <w:rsid w:val="00E1407C"/>
    <w:rsid w:val="00E14677"/>
    <w:rsid w:val="00E14E20"/>
    <w:rsid w:val="00E153E2"/>
    <w:rsid w:val="00E15619"/>
    <w:rsid w:val="00E17822"/>
    <w:rsid w:val="00E178A4"/>
    <w:rsid w:val="00E2100E"/>
    <w:rsid w:val="00E22795"/>
    <w:rsid w:val="00E22A17"/>
    <w:rsid w:val="00E24D44"/>
    <w:rsid w:val="00E25C49"/>
    <w:rsid w:val="00E26B1F"/>
    <w:rsid w:val="00E26E29"/>
    <w:rsid w:val="00E27ABD"/>
    <w:rsid w:val="00E3056A"/>
    <w:rsid w:val="00E305A9"/>
    <w:rsid w:val="00E30D9C"/>
    <w:rsid w:val="00E30E92"/>
    <w:rsid w:val="00E31012"/>
    <w:rsid w:val="00E32BA5"/>
    <w:rsid w:val="00E33E33"/>
    <w:rsid w:val="00E34112"/>
    <w:rsid w:val="00E35426"/>
    <w:rsid w:val="00E35CFC"/>
    <w:rsid w:val="00E36098"/>
    <w:rsid w:val="00E37ACA"/>
    <w:rsid w:val="00E37B1F"/>
    <w:rsid w:val="00E40BC2"/>
    <w:rsid w:val="00E41587"/>
    <w:rsid w:val="00E42083"/>
    <w:rsid w:val="00E425DB"/>
    <w:rsid w:val="00E42BE9"/>
    <w:rsid w:val="00E432B3"/>
    <w:rsid w:val="00E4610E"/>
    <w:rsid w:val="00E46E9C"/>
    <w:rsid w:val="00E475D6"/>
    <w:rsid w:val="00E50EA9"/>
    <w:rsid w:val="00E523E9"/>
    <w:rsid w:val="00E5307F"/>
    <w:rsid w:val="00E54510"/>
    <w:rsid w:val="00E55101"/>
    <w:rsid w:val="00E5696A"/>
    <w:rsid w:val="00E60E33"/>
    <w:rsid w:val="00E6318A"/>
    <w:rsid w:val="00E63572"/>
    <w:rsid w:val="00E63B19"/>
    <w:rsid w:val="00E64ADD"/>
    <w:rsid w:val="00E64BBD"/>
    <w:rsid w:val="00E67E14"/>
    <w:rsid w:val="00E70502"/>
    <w:rsid w:val="00E70C69"/>
    <w:rsid w:val="00E70CAB"/>
    <w:rsid w:val="00E72371"/>
    <w:rsid w:val="00E72ADF"/>
    <w:rsid w:val="00E732E8"/>
    <w:rsid w:val="00E74791"/>
    <w:rsid w:val="00E75156"/>
    <w:rsid w:val="00E751C1"/>
    <w:rsid w:val="00E7653F"/>
    <w:rsid w:val="00E76B54"/>
    <w:rsid w:val="00E770C8"/>
    <w:rsid w:val="00E775B8"/>
    <w:rsid w:val="00E80309"/>
    <w:rsid w:val="00E82C9C"/>
    <w:rsid w:val="00E82F33"/>
    <w:rsid w:val="00E84BD1"/>
    <w:rsid w:val="00E84F84"/>
    <w:rsid w:val="00E87BA6"/>
    <w:rsid w:val="00E87D6F"/>
    <w:rsid w:val="00E917FE"/>
    <w:rsid w:val="00E9488A"/>
    <w:rsid w:val="00E94912"/>
    <w:rsid w:val="00E957BE"/>
    <w:rsid w:val="00E971D1"/>
    <w:rsid w:val="00EA01CC"/>
    <w:rsid w:val="00EA0E84"/>
    <w:rsid w:val="00EA0FA0"/>
    <w:rsid w:val="00EA24CB"/>
    <w:rsid w:val="00EA28F6"/>
    <w:rsid w:val="00EA2BF7"/>
    <w:rsid w:val="00EA2F6E"/>
    <w:rsid w:val="00EA44FA"/>
    <w:rsid w:val="00EA49DA"/>
    <w:rsid w:val="00EA4CBC"/>
    <w:rsid w:val="00EA5648"/>
    <w:rsid w:val="00EA6279"/>
    <w:rsid w:val="00EA6400"/>
    <w:rsid w:val="00EA758F"/>
    <w:rsid w:val="00EA7804"/>
    <w:rsid w:val="00EA7EFE"/>
    <w:rsid w:val="00EB21E9"/>
    <w:rsid w:val="00EB2382"/>
    <w:rsid w:val="00EB2B45"/>
    <w:rsid w:val="00EB4977"/>
    <w:rsid w:val="00EB5228"/>
    <w:rsid w:val="00EB5E21"/>
    <w:rsid w:val="00EB6C0F"/>
    <w:rsid w:val="00EB6D7C"/>
    <w:rsid w:val="00EB7313"/>
    <w:rsid w:val="00EB75AB"/>
    <w:rsid w:val="00EC08EF"/>
    <w:rsid w:val="00EC1D8A"/>
    <w:rsid w:val="00EC1E15"/>
    <w:rsid w:val="00EC2C4D"/>
    <w:rsid w:val="00EC3118"/>
    <w:rsid w:val="00EC35EE"/>
    <w:rsid w:val="00EC3AA2"/>
    <w:rsid w:val="00EC6BDA"/>
    <w:rsid w:val="00ED22C4"/>
    <w:rsid w:val="00ED27B3"/>
    <w:rsid w:val="00ED2939"/>
    <w:rsid w:val="00ED294C"/>
    <w:rsid w:val="00ED3B7D"/>
    <w:rsid w:val="00ED3C3B"/>
    <w:rsid w:val="00ED3F8D"/>
    <w:rsid w:val="00ED48C6"/>
    <w:rsid w:val="00ED6A11"/>
    <w:rsid w:val="00ED7BB4"/>
    <w:rsid w:val="00ED7DDC"/>
    <w:rsid w:val="00EE073B"/>
    <w:rsid w:val="00EE0AEF"/>
    <w:rsid w:val="00EE133C"/>
    <w:rsid w:val="00EE1B11"/>
    <w:rsid w:val="00EE2360"/>
    <w:rsid w:val="00EE2C9A"/>
    <w:rsid w:val="00EE2D0B"/>
    <w:rsid w:val="00EE43AD"/>
    <w:rsid w:val="00EE48D5"/>
    <w:rsid w:val="00EE7CD0"/>
    <w:rsid w:val="00EF2641"/>
    <w:rsid w:val="00EF2771"/>
    <w:rsid w:val="00EF29E4"/>
    <w:rsid w:val="00EF2B01"/>
    <w:rsid w:val="00EF3867"/>
    <w:rsid w:val="00EF3CDE"/>
    <w:rsid w:val="00EF530D"/>
    <w:rsid w:val="00EF7150"/>
    <w:rsid w:val="00F00DC0"/>
    <w:rsid w:val="00F00E05"/>
    <w:rsid w:val="00F016C5"/>
    <w:rsid w:val="00F0214D"/>
    <w:rsid w:val="00F025B2"/>
    <w:rsid w:val="00F029AD"/>
    <w:rsid w:val="00F032E4"/>
    <w:rsid w:val="00F0419B"/>
    <w:rsid w:val="00F06770"/>
    <w:rsid w:val="00F0732C"/>
    <w:rsid w:val="00F07BF5"/>
    <w:rsid w:val="00F1209E"/>
    <w:rsid w:val="00F1284F"/>
    <w:rsid w:val="00F13DA7"/>
    <w:rsid w:val="00F14071"/>
    <w:rsid w:val="00F14335"/>
    <w:rsid w:val="00F14AE2"/>
    <w:rsid w:val="00F204EA"/>
    <w:rsid w:val="00F21D80"/>
    <w:rsid w:val="00F22132"/>
    <w:rsid w:val="00F234C4"/>
    <w:rsid w:val="00F238CA"/>
    <w:rsid w:val="00F23D02"/>
    <w:rsid w:val="00F23DF5"/>
    <w:rsid w:val="00F244B1"/>
    <w:rsid w:val="00F267C5"/>
    <w:rsid w:val="00F26B0E"/>
    <w:rsid w:val="00F31913"/>
    <w:rsid w:val="00F31BC3"/>
    <w:rsid w:val="00F31E75"/>
    <w:rsid w:val="00F32A08"/>
    <w:rsid w:val="00F33129"/>
    <w:rsid w:val="00F3401B"/>
    <w:rsid w:val="00F345DD"/>
    <w:rsid w:val="00F36147"/>
    <w:rsid w:val="00F37EB8"/>
    <w:rsid w:val="00F40058"/>
    <w:rsid w:val="00F4062E"/>
    <w:rsid w:val="00F409BB"/>
    <w:rsid w:val="00F40BB0"/>
    <w:rsid w:val="00F42CEA"/>
    <w:rsid w:val="00F42D89"/>
    <w:rsid w:val="00F43CED"/>
    <w:rsid w:val="00F447A7"/>
    <w:rsid w:val="00F4771C"/>
    <w:rsid w:val="00F50032"/>
    <w:rsid w:val="00F50190"/>
    <w:rsid w:val="00F50A27"/>
    <w:rsid w:val="00F51B08"/>
    <w:rsid w:val="00F532B9"/>
    <w:rsid w:val="00F533D2"/>
    <w:rsid w:val="00F5435D"/>
    <w:rsid w:val="00F547EB"/>
    <w:rsid w:val="00F54959"/>
    <w:rsid w:val="00F5623F"/>
    <w:rsid w:val="00F5691E"/>
    <w:rsid w:val="00F56F05"/>
    <w:rsid w:val="00F60645"/>
    <w:rsid w:val="00F60E5C"/>
    <w:rsid w:val="00F60FAD"/>
    <w:rsid w:val="00F6235C"/>
    <w:rsid w:val="00F624E9"/>
    <w:rsid w:val="00F62EE0"/>
    <w:rsid w:val="00F63B0B"/>
    <w:rsid w:val="00F64229"/>
    <w:rsid w:val="00F64C42"/>
    <w:rsid w:val="00F6509B"/>
    <w:rsid w:val="00F657EB"/>
    <w:rsid w:val="00F65DD6"/>
    <w:rsid w:val="00F72EC4"/>
    <w:rsid w:val="00F7334A"/>
    <w:rsid w:val="00F73EF6"/>
    <w:rsid w:val="00F75F10"/>
    <w:rsid w:val="00F77A23"/>
    <w:rsid w:val="00F80014"/>
    <w:rsid w:val="00F802CD"/>
    <w:rsid w:val="00F80657"/>
    <w:rsid w:val="00F80B92"/>
    <w:rsid w:val="00F818F3"/>
    <w:rsid w:val="00F8212D"/>
    <w:rsid w:val="00F842C4"/>
    <w:rsid w:val="00F854BC"/>
    <w:rsid w:val="00F865D9"/>
    <w:rsid w:val="00F86A69"/>
    <w:rsid w:val="00F87A4D"/>
    <w:rsid w:val="00F87E1C"/>
    <w:rsid w:val="00F92C0F"/>
    <w:rsid w:val="00F93385"/>
    <w:rsid w:val="00F94EC8"/>
    <w:rsid w:val="00F9557A"/>
    <w:rsid w:val="00F9596C"/>
    <w:rsid w:val="00F96662"/>
    <w:rsid w:val="00F96683"/>
    <w:rsid w:val="00F968D7"/>
    <w:rsid w:val="00FA328A"/>
    <w:rsid w:val="00FA37B4"/>
    <w:rsid w:val="00FA5635"/>
    <w:rsid w:val="00FA6C79"/>
    <w:rsid w:val="00FB085D"/>
    <w:rsid w:val="00FB11E6"/>
    <w:rsid w:val="00FB2622"/>
    <w:rsid w:val="00FB32E2"/>
    <w:rsid w:val="00FB37A1"/>
    <w:rsid w:val="00FB37F6"/>
    <w:rsid w:val="00FB3834"/>
    <w:rsid w:val="00FB4075"/>
    <w:rsid w:val="00FB4139"/>
    <w:rsid w:val="00FB435B"/>
    <w:rsid w:val="00FB74D1"/>
    <w:rsid w:val="00FB7653"/>
    <w:rsid w:val="00FC0045"/>
    <w:rsid w:val="00FC1040"/>
    <w:rsid w:val="00FC1170"/>
    <w:rsid w:val="00FC267B"/>
    <w:rsid w:val="00FC27C7"/>
    <w:rsid w:val="00FC35ED"/>
    <w:rsid w:val="00FC547E"/>
    <w:rsid w:val="00FC7109"/>
    <w:rsid w:val="00FC73B6"/>
    <w:rsid w:val="00FC770C"/>
    <w:rsid w:val="00FD0414"/>
    <w:rsid w:val="00FD0CB9"/>
    <w:rsid w:val="00FD1777"/>
    <w:rsid w:val="00FD3345"/>
    <w:rsid w:val="00FD4F17"/>
    <w:rsid w:val="00FD57C1"/>
    <w:rsid w:val="00FD62F9"/>
    <w:rsid w:val="00FD69B4"/>
    <w:rsid w:val="00FD7F8D"/>
    <w:rsid w:val="00FE2C4A"/>
    <w:rsid w:val="00FE3064"/>
    <w:rsid w:val="00FE36A8"/>
    <w:rsid w:val="00FE5DB8"/>
    <w:rsid w:val="00FE721A"/>
    <w:rsid w:val="00FE72EA"/>
    <w:rsid w:val="00FF0C6F"/>
    <w:rsid w:val="00FF28E6"/>
    <w:rsid w:val="00FF3B56"/>
    <w:rsid w:val="00FF400D"/>
    <w:rsid w:val="00FF57CC"/>
    <w:rsid w:val="00FF60EC"/>
    <w:rsid w:val="00FF6142"/>
    <w:rsid w:val="00FF6387"/>
    <w:rsid w:val="00FF6893"/>
    <w:rsid w:val="00FF6B70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ecff"/>
    </o:shapedefaults>
    <o:shapelayout v:ext="edit">
      <o:idmap v:ext="edit" data="2"/>
    </o:shapelayout>
  </w:shapeDefaults>
  <w:decimalSymbol w:val=","/>
  <w:listSeparator w:val=";"/>
  <w14:docId w14:val="150A6FBA"/>
  <w15:chartTrackingRefBased/>
  <w15:docId w15:val="{090CF1B5-30D6-4754-9A5F-AF762ED7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97A"/>
    <w:rPr>
      <w:rFonts w:ascii="Arial" w:hAnsi="Arial" w:cs="Arial"/>
      <w:sz w:val="22"/>
      <w:szCs w:val="22"/>
      <w:lang w:val="ro-RO" w:eastAsia="ro-RO"/>
    </w:rPr>
  </w:style>
  <w:style w:type="paragraph" w:styleId="Heading1">
    <w:name w:val="heading 1"/>
    <w:basedOn w:val="Normal"/>
    <w:next w:val="Normal"/>
    <w:link w:val="Heading1Char"/>
    <w:qFormat/>
    <w:rsid w:val="007D215B"/>
    <w:pPr>
      <w:keepNext/>
      <w:spacing w:before="240" w:after="60"/>
      <w:jc w:val="both"/>
      <w:outlineLvl w:val="0"/>
    </w:pPr>
    <w:rPr>
      <w:rFonts w:cs="Times New Roman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autoRedefine/>
    <w:qFormat/>
    <w:rsid w:val="00002393"/>
    <w:pPr>
      <w:keepNext/>
      <w:numPr>
        <w:ilvl w:val="3"/>
        <w:numId w:val="10"/>
      </w:num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04B52"/>
    <w:pPr>
      <w:tabs>
        <w:tab w:val="center" w:pos="4536"/>
        <w:tab w:val="right" w:pos="9072"/>
      </w:tabs>
    </w:pPr>
    <w:rPr>
      <w:rFonts w:cs="Times New Roman"/>
    </w:rPr>
  </w:style>
  <w:style w:type="paragraph" w:styleId="Footer">
    <w:name w:val="footer"/>
    <w:basedOn w:val="Normal"/>
    <w:link w:val="FooterChar"/>
    <w:rsid w:val="00D765ED"/>
    <w:pPr>
      <w:tabs>
        <w:tab w:val="center" w:pos="4536"/>
        <w:tab w:val="right" w:pos="9072"/>
      </w:tabs>
    </w:pPr>
    <w:rPr>
      <w:rFonts w:cs="Times New Roman"/>
    </w:rPr>
  </w:style>
  <w:style w:type="character" w:styleId="Hyperlink">
    <w:name w:val="Hyperlink"/>
    <w:uiPriority w:val="99"/>
    <w:rsid w:val="001614D6"/>
    <w:rPr>
      <w:color w:val="0000FF"/>
      <w:u w:val="single"/>
    </w:rPr>
  </w:style>
  <w:style w:type="paragraph" w:styleId="DocumentMap">
    <w:name w:val="Document Map"/>
    <w:basedOn w:val="Normal"/>
    <w:semiHidden/>
    <w:rsid w:val="004B7844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7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FB32E2"/>
    <w:rPr>
      <w:sz w:val="20"/>
      <w:szCs w:val="20"/>
    </w:rPr>
  </w:style>
  <w:style w:type="character" w:styleId="FootnoteReference">
    <w:name w:val="footnote reference"/>
    <w:semiHidden/>
    <w:rsid w:val="00FB32E2"/>
    <w:rPr>
      <w:vertAlign w:val="superscript"/>
    </w:rPr>
  </w:style>
  <w:style w:type="paragraph" w:styleId="Caption">
    <w:name w:val="caption"/>
    <w:basedOn w:val="Normal"/>
    <w:next w:val="Normal"/>
    <w:qFormat/>
    <w:rsid w:val="00665180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C20C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CF4675"/>
  </w:style>
  <w:style w:type="paragraph" w:customStyle="1" w:styleId="MarcatorPicatura">
    <w:name w:val="Marcator_Picatura"/>
    <w:basedOn w:val="Normal"/>
    <w:rsid w:val="00FA6C79"/>
    <w:pPr>
      <w:spacing w:before="100" w:after="100" w:line="360" w:lineRule="auto"/>
    </w:pPr>
    <w:rPr>
      <w:rFonts w:cs="Times New Roman"/>
      <w:szCs w:val="20"/>
    </w:rPr>
  </w:style>
  <w:style w:type="numbering" w:customStyle="1" w:styleId="ListaPicatura">
    <w:name w:val="Lista_Picatura"/>
    <w:basedOn w:val="NoList"/>
    <w:rsid w:val="00FA6C79"/>
    <w:pPr>
      <w:numPr>
        <w:numId w:val="8"/>
      </w:numPr>
    </w:pPr>
  </w:style>
  <w:style w:type="numbering" w:customStyle="1" w:styleId="Listatricolor">
    <w:name w:val="Lista_tricolor"/>
    <w:basedOn w:val="NoList"/>
    <w:rsid w:val="00FA6C79"/>
    <w:pPr>
      <w:numPr>
        <w:numId w:val="9"/>
      </w:numPr>
    </w:pPr>
  </w:style>
  <w:style w:type="paragraph" w:styleId="BodyTextIndent">
    <w:name w:val="Body Text Indent"/>
    <w:basedOn w:val="Normal"/>
    <w:rsid w:val="00F5691E"/>
    <w:pPr>
      <w:spacing w:line="360" w:lineRule="auto"/>
      <w:ind w:left="5760"/>
    </w:pPr>
    <w:rPr>
      <w:rFonts w:cs="Times New Roman"/>
      <w:b/>
      <w:bCs/>
      <w:i/>
      <w:iCs/>
      <w:szCs w:val="20"/>
    </w:rPr>
  </w:style>
  <w:style w:type="character" w:styleId="UnresolvedMention">
    <w:name w:val="Unresolved Mention"/>
    <w:uiPriority w:val="99"/>
    <w:semiHidden/>
    <w:unhideWhenUsed/>
    <w:rsid w:val="007C0850"/>
    <w:rPr>
      <w:color w:val="605E5C"/>
      <w:shd w:val="clear" w:color="auto" w:fill="E1DFDD"/>
    </w:rPr>
  </w:style>
  <w:style w:type="character" w:customStyle="1" w:styleId="HeaderChar">
    <w:name w:val="Header Char"/>
    <w:link w:val="Header"/>
    <w:uiPriority w:val="99"/>
    <w:rsid w:val="00C70FCA"/>
    <w:rPr>
      <w:rFonts w:ascii="Arial" w:hAnsi="Arial" w:cs="Arial"/>
      <w:sz w:val="22"/>
      <w:szCs w:val="22"/>
      <w:lang w:val="ro-RO" w:eastAsia="ro-RO"/>
    </w:rPr>
  </w:style>
  <w:style w:type="paragraph" w:styleId="NormalWeb">
    <w:name w:val="Normal (Web)"/>
    <w:basedOn w:val="Normal"/>
    <w:unhideWhenUsed/>
    <w:rsid w:val="00A5778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A57787"/>
    <w:rPr>
      <w:sz w:val="22"/>
      <w:szCs w:val="22"/>
    </w:rPr>
  </w:style>
  <w:style w:type="paragraph" w:styleId="BodyTextIndent3">
    <w:name w:val="Body Text Indent 3"/>
    <w:basedOn w:val="Normal"/>
    <w:link w:val="BodyTextIndent3Char"/>
    <w:rsid w:val="00BC62CB"/>
    <w:pPr>
      <w:spacing w:after="120"/>
      <w:ind w:left="283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BC62CB"/>
    <w:rPr>
      <w:rFonts w:ascii="Arial" w:hAnsi="Arial" w:cs="Arial"/>
      <w:sz w:val="16"/>
      <w:szCs w:val="16"/>
      <w:lang w:val="ro-RO" w:eastAsia="ro-RO"/>
    </w:rPr>
  </w:style>
  <w:style w:type="character" w:customStyle="1" w:styleId="Heading1Char">
    <w:name w:val="Heading 1 Char"/>
    <w:link w:val="Heading1"/>
    <w:rsid w:val="00215C48"/>
    <w:rPr>
      <w:rFonts w:ascii="Arial" w:hAnsi="Arial" w:cs="Arial"/>
      <w:b/>
      <w:bCs/>
      <w:kern w:val="32"/>
      <w:sz w:val="32"/>
      <w:szCs w:val="32"/>
      <w:lang w:val="ro-RO" w:eastAsia="ro-RO"/>
    </w:rPr>
  </w:style>
  <w:style w:type="character" w:customStyle="1" w:styleId="FooterChar">
    <w:name w:val="Footer Char"/>
    <w:link w:val="Footer"/>
    <w:rsid w:val="001E0A71"/>
    <w:rPr>
      <w:rFonts w:ascii="Arial" w:hAnsi="Arial" w:cs="Arial"/>
      <w:sz w:val="22"/>
      <w:szCs w:val="2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8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7" Type="http://schemas.openxmlformats.org/officeDocument/2006/relationships/hyperlink" Target="mailto:cabinet.primar@primaria-iasi.ro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1.png"/><Relationship Id="rId5" Type="http://schemas.openxmlformats.org/officeDocument/2006/relationships/hyperlink" Target="mailto:cabinet.primar@primaria-iasi.ro" TargetMode="External"/><Relationship Id="rId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eorge.chelaru.RAJACIASI\Application%20Data\Microsoft\&#350;abloane\Antet%20RAJA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37984-F89F-4B4F-81AF-8A9023E0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Antet RAJAC.dot</Template>
  <TotalTime>44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Nr</vt:lpstr>
      <vt:lpstr>Nr</vt:lpstr>
    </vt:vector>
  </TitlesOfParts>
  <Company/>
  <LinksUpToDate>false</LinksUpToDate>
  <CharactersWithSpaces>1798</CharactersWithSpaces>
  <SharedDoc>false</SharedDoc>
  <HLinks>
    <vt:vector size="12" baseType="variant">
      <vt:variant>
        <vt:i4>458795</vt:i4>
      </vt:variant>
      <vt:variant>
        <vt:i4>0</vt:i4>
      </vt:variant>
      <vt:variant>
        <vt:i4>0</vt:i4>
      </vt:variant>
      <vt:variant>
        <vt:i4>5</vt:i4>
      </vt:variant>
      <vt:variant>
        <vt:lpwstr>mailto:rogotehnic@gmail.com</vt:lpwstr>
      </vt:variant>
      <vt:variant>
        <vt:lpwstr/>
      </vt:variant>
      <vt:variant>
        <vt:i4>1441826</vt:i4>
      </vt:variant>
      <vt:variant>
        <vt:i4>0</vt:i4>
      </vt:variant>
      <vt:variant>
        <vt:i4>0</vt:i4>
      </vt:variant>
      <vt:variant>
        <vt:i4>5</vt:i4>
      </vt:variant>
      <vt:variant>
        <vt:lpwstr>mailto:cabinet.primar@primaria-iasi.ro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</dc:title>
  <dc:subject/>
  <dc:creator>Victoria Crisan</dc:creator>
  <cp:keywords/>
  <dc:description/>
  <cp:lastModifiedBy>Cristian Danu</cp:lastModifiedBy>
  <cp:revision>14</cp:revision>
  <cp:lastPrinted>2024-01-31T13:37:00Z</cp:lastPrinted>
  <dcterms:created xsi:type="dcterms:W3CDTF">2024-07-23T12:37:00Z</dcterms:created>
  <dcterms:modified xsi:type="dcterms:W3CDTF">2025-07-09T16:47:00Z</dcterms:modified>
  <dc:identifier/>
  <dc:language/>
</cp:coreProperties>
</file>